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369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30"/>
        <w:gridCol w:w="87"/>
        <w:gridCol w:w="2271"/>
        <w:gridCol w:w="262"/>
        <w:gridCol w:w="263"/>
        <w:gridCol w:w="639"/>
        <w:gridCol w:w="7082"/>
      </w:tblGrid>
      <w:tr w:rsidR="00A223E7" w:rsidRPr="004010D4" w14:paraId="5628D5DC" w14:textId="77777777" w:rsidTr="00A223E7">
        <w:trPr>
          <w:trHeight w:val="540"/>
        </w:trPr>
        <w:tc>
          <w:tcPr>
            <w:tcW w:w="525" w:type="dxa"/>
            <w:gridSpan w:val="3"/>
          </w:tcPr>
          <w:p w14:paraId="134A0735" w14:textId="21D5B4C7" w:rsidR="00A223E7" w:rsidRPr="008416AA" w:rsidRDefault="0018179E" w:rsidP="00A223E7">
            <w:pPr>
              <w:rPr>
                <w:lang w:val="pt-BR"/>
              </w:rPr>
            </w:pPr>
            <w:r>
              <w:rPr>
                <w:noProof/>
                <w:lang w:val="pt-BR" w:bidi="pt-BR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2FF1B418" wp14:editId="00ADEC6A">
                      <wp:simplePos x="0" y="0"/>
                      <wp:positionH relativeFrom="page">
                        <wp:posOffset>-303408</wp:posOffset>
                      </wp:positionH>
                      <wp:positionV relativeFrom="margin">
                        <wp:posOffset>-487650</wp:posOffset>
                      </wp:positionV>
                      <wp:extent cx="2738489" cy="12113895"/>
                      <wp:effectExtent l="38100" t="19050" r="62230" b="40005"/>
                      <wp:wrapNone/>
                      <wp:docPr id="94" name="Grupo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8489" cy="12113895"/>
                                <a:chOff x="-1598" y="0"/>
                                <a:chExt cx="2669868" cy="13218160"/>
                              </a:xfrm>
                              <a:solidFill>
                                <a:srgbClr val="002060"/>
                              </a:solidFill>
                            </wpg:grpSpPr>
                            <wpg:grpSp>
                              <wpg:cNvPr id="12" name="Grupo 12"/>
                              <wpg:cNvGrpSpPr/>
                              <wpg:grpSpPr>
                                <a:xfrm>
                                  <a:off x="-1598" y="6219825"/>
                                  <a:ext cx="2669868" cy="3974709"/>
                                  <a:chOff x="-1599" y="0"/>
                                  <a:chExt cx="2670413" cy="3974801"/>
                                </a:xfrm>
                                <a:grpFill/>
                              </wpg:grpSpPr>
                              <wpg:grpSp>
                                <wpg:cNvPr id="6" name="Grupo 6"/>
                                <wpg:cNvGrpSpPr/>
                                <wpg:grpSpPr>
                                  <a:xfrm>
                                    <a:off x="-1599" y="996970"/>
                                    <a:ext cx="2670413" cy="2977831"/>
                                    <a:chOff x="-1599" y="-115400"/>
                                    <a:chExt cx="2670413" cy="2977846"/>
                                  </a:xfrm>
                                  <a:grpFill/>
                                </wpg:grpSpPr>
                                <wps:wsp>
                                  <wps:cNvPr id="7" name="Retângulo 7"/>
                                  <wps:cNvSpPr/>
                                  <wps:spPr>
                                    <a:xfrm>
                                      <a:off x="3084" y="-115400"/>
                                      <a:ext cx="2665730" cy="1905001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ângulo 8"/>
                                  <wps:cNvSpPr/>
                                  <wps:spPr>
                                    <a:xfrm rot="10800000">
                                      <a:off x="-1599" y="1798431"/>
                                      <a:ext cx="2665730" cy="1064015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Triângulo Direito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206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Triângulo Direito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206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20" name="Grupo 20"/>
                                <wpg:cNvGrpSpPr/>
                                <wpg:grpSpPr>
                                  <a:xfrm>
                                    <a:off x="0" y="1001486"/>
                                    <a:ext cx="2668814" cy="2910840"/>
                                    <a:chOff x="0" y="-110884"/>
                                    <a:chExt cx="2668814" cy="2910855"/>
                                  </a:xfrm>
                                  <a:grpFill/>
                                </wpg:grpSpPr>
                                <wps:wsp>
                                  <wps:cNvPr id="21" name="Retângulo 21"/>
                                  <wps:cNvSpPr/>
                                  <wps:spPr>
                                    <a:xfrm>
                                      <a:off x="14600" y="-110884"/>
                                      <a:ext cx="2654214" cy="1904999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ângulo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Triângulo Direito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206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Triângulo Direito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206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upo 78"/>
                              <wpg:cNvGrpSpPr/>
                              <wpg:grpSpPr>
                                <a:xfrm>
                                  <a:off x="0" y="3114675"/>
                                  <a:ext cx="2665095" cy="3974001"/>
                                  <a:chOff x="0" y="0"/>
                                  <a:chExt cx="2665730" cy="3974093"/>
                                </a:xfrm>
                                <a:grpFill/>
                              </wpg:grpSpPr>
                              <wpg:grpSp>
                                <wpg:cNvPr id="79" name="Grupo 79"/>
                                <wpg:cNvGrpSpPr/>
                                <wpg:grpSpPr>
                                  <a:xfrm>
                                    <a:off x="0" y="1001486"/>
                                    <a:ext cx="2665730" cy="2972607"/>
                                    <a:chOff x="0" y="-110884"/>
                                    <a:chExt cx="2665730" cy="2972622"/>
                                  </a:xfrm>
                                  <a:grpFill/>
                                </wpg:grpSpPr>
                                <wps:wsp>
                                  <wps:cNvPr id="81" name="Retângulo 81"/>
                                  <wps:cNvSpPr/>
                                  <wps:spPr>
                                    <a:xfrm>
                                      <a:off x="0" y="-110884"/>
                                      <a:ext cx="2665730" cy="1904999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ângulo 34"/>
                                  <wps:cNvSpPr/>
                                  <wps:spPr>
                                    <a:xfrm rot="10800000">
                                      <a:off x="3084" y="1798116"/>
                                      <a:ext cx="2646014" cy="1063622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Triângulo direito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206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Triângulo Direito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206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upo 88"/>
                              <wpg:cNvGrpSpPr/>
                              <wpg:grpSpPr>
                                <a:xfrm>
                                  <a:off x="-2" y="0"/>
                                  <a:ext cx="2665189" cy="3991014"/>
                                  <a:chOff x="-2" y="0"/>
                                  <a:chExt cx="2665732" cy="3991107"/>
                                </a:xfrm>
                                <a:grpFill/>
                              </wpg:grpSpPr>
                              <wpg:grpSp>
                                <wpg:cNvPr id="89" name="Grupo 89"/>
                                <wpg:cNvGrpSpPr/>
                                <wpg:grpSpPr>
                                  <a:xfrm>
                                    <a:off x="-2" y="571349"/>
                                    <a:ext cx="2665732" cy="3419758"/>
                                    <a:chOff x="-2" y="-541024"/>
                                    <a:chExt cx="2665732" cy="3419776"/>
                                  </a:xfrm>
                                  <a:grpFill/>
                                </wpg:grpSpPr>
                                <wps:wsp>
                                  <wps:cNvPr id="90" name="Retângulo 90"/>
                                  <wps:cNvSpPr/>
                                  <wps:spPr>
                                    <a:xfrm>
                                      <a:off x="0" y="-541024"/>
                                      <a:ext cx="2665730" cy="2335141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ângulo 74"/>
                                  <wps:cNvSpPr/>
                                  <wps:spPr>
                                    <a:xfrm rot="10800000">
                                      <a:off x="-2" y="1794130"/>
                                      <a:ext cx="2665730" cy="1084622"/>
                                    </a:xfrm>
                                    <a:prstGeom prst="triangle">
                                      <a:avLst>
                                        <a:gd name="adj" fmla="val 49994"/>
                                      </a:avLst>
                                    </a:prstGeom>
                                    <a:grpFill/>
                                    <a:ln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Triângulo direito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206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Triângulo Direito 93"/>
                                <wps:cNvSpPr/>
                                <wps:spPr>
                                  <a:xfrm flipH="1">
                                    <a:off x="133213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206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98EBB7" id="Grupo 94" o:spid="_x0000_s1026" style="position:absolute;margin-left:-23.9pt;margin-top:-38.4pt;width:215.65pt;height:953.85pt;z-index:-251577344;mso-position-horizontal-relative:page;mso-position-vertical-relative:margin;mso-width-relative:margin;mso-height-relative:margin" coordorigin="-15" coordsize="26698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">
                      <v:group id="Grupo 12" o:spid="_x0000_s1027" style="position:absolute;left:-15;top:62198;width:26697;height:39747" coordorigin="-15" coordsize="26704,3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upo 6" o:spid="_x0000_s1028" style="position:absolute;left:-15;top:9969;width:26703;height:29779" coordorigin="-15,-1154" coordsize="26704,29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tângulo 7" o:spid="_x0000_s1029" style="position:absolute;left:30;top:-1154;width:26658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" filled="f" strokecolor="#002060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ângulo 8" o:spid="_x0000_s1030" type="#_x0000_t5" style="position:absolute;left:-15;top:17984;width:26656;height:106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" filled="f" strokecolor="#002060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Triângulo Direito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" filled="f" strokecolor="#002060" strokeweight="1pt"/>
                        <v:shape id="Triângulo Direito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" filled="f" strokecolor="#002060" strokeweight="1pt"/>
                      </v:group>
                      <v:group id="Grupo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upo 20" o:spid="_x0000_s1034" style="position:absolute;top:10014;width:26688;height:29109" coordorigin=",-1108" coordsize="26688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tângulo 21" o:spid="_x0000_s1035" style="position:absolute;left:146;top:-1108;width:26542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" filled="f" strokecolor="#002060" strokeweight="1pt"/>
                          <v:shape id="Triângulo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" filled="f" strokecolor="#002060" strokeweight="1pt"/>
                        </v:group>
                        <v:shape id="Triângulo Direito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" filled="f" strokecolor="#002060" strokeweight="1pt"/>
                        <v:shape id="Triângulo Direito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" filled="f" strokecolor="#002060" strokeweight="1pt"/>
                      </v:group>
                      <v:group id="Grupo 78" o:spid="_x0000_s1039" style="position:absolute;top:31146;width:26650;height:39740" coordsize="26657,39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upo 79" o:spid="_x0000_s1040" style="position:absolute;top:10014;width:26657;height:29726" coordorigin=",-1108" coordsize="26657,29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tângulo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" filled="f" strokecolor="#002060" strokeweight="1pt"/>
                          <v:shape id="Triângulo 34" o:spid="_x0000_s1042" type="#_x0000_t5" style="position:absolute;left:30;top:17981;width:26460;height:1063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" filled="f" strokecolor="#002060" strokeweight="1pt"/>
                        </v:group>
                        <v:shape id="Triângulo direito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" filled="f" strokecolor="#002060" strokeweight="1pt"/>
                        <v:shape id="Triângulo Direito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" filled="f" strokecolor="#002060" strokeweight="1pt"/>
                      </v:group>
                      <v:group id="Grupo 88" o:spid="_x0000_s1045" style="position:absolute;width:26651;height:39910" coordorigin="" coordsize="26657,3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upo 89" o:spid="_x0000_s1046" style="position:absolute;top:5713;width:26657;height:34198" coordorigin=",-5410" coordsize="26657,3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tângulo 90" o:spid="_x0000_s1047" style="position:absolute;top:-5410;width:26657;height:2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" filled="f" strokecolor="#002060" strokeweight="1pt"/>
                          <v:shape id="Triângulo 74" o:spid="_x0000_s1048" type="#_x0000_t5" style="position:absolute;top:17941;width:26657;height:10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" adj="10799" filled="f" strokecolor="#002060" strokeweight="1pt"/>
                        </v:group>
                        <v:shape id="Triângulo direito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" filled="f" strokecolor="#002060" strokeweight="1pt"/>
                        <v:shape id="Triângulo Direito 93" o:spid="_x0000_s1050" type="#_x0000_t6" style="position:absolute;left:13321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" filled="f" strokecolor="#002060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2271" w:type="dxa"/>
            <w:tcBorders>
              <w:bottom w:val="single" w:sz="4" w:space="0" w:color="FFFFFF" w:themeColor="background1"/>
            </w:tcBorders>
          </w:tcPr>
          <w:p w14:paraId="1A0344DD" w14:textId="008E3063" w:rsidR="00A223E7" w:rsidRDefault="0018179E" w:rsidP="00A223E7">
            <w:pPr>
              <w:pStyle w:val="Heading4"/>
            </w:pPr>
            <w:r>
              <w:t>Sobre</w:t>
            </w:r>
            <w:r w:rsidR="000F5F5C">
              <w:t xml:space="preserve"> Mim</w:t>
            </w:r>
          </w:p>
        </w:tc>
        <w:tc>
          <w:tcPr>
            <w:tcW w:w="525" w:type="dxa"/>
            <w:gridSpan w:val="2"/>
          </w:tcPr>
          <w:p w14:paraId="0A758624" w14:textId="77777777" w:rsidR="00A223E7" w:rsidRDefault="00A223E7" w:rsidP="00A223E7"/>
        </w:tc>
        <w:tc>
          <w:tcPr>
            <w:tcW w:w="639" w:type="dxa"/>
            <w:vMerge w:val="restart"/>
          </w:tcPr>
          <w:p w14:paraId="59A7BADD" w14:textId="29F1276A" w:rsidR="00A223E7" w:rsidRDefault="00A223E7" w:rsidP="00A223E7"/>
        </w:tc>
        <w:tc>
          <w:tcPr>
            <w:tcW w:w="7082" w:type="dxa"/>
            <w:vMerge w:val="restart"/>
          </w:tcPr>
          <w:p w14:paraId="12B89B70" w14:textId="77777777" w:rsidR="00A223E7" w:rsidRPr="002B70E0" w:rsidRDefault="00A223E7" w:rsidP="00A223E7">
            <w:pPr>
              <w:pStyle w:val="Title"/>
              <w:rPr>
                <w:color w:val="002060"/>
                <w:lang w:val="it-IT"/>
              </w:rPr>
            </w:pPr>
            <w:r w:rsidRPr="002B70E0">
              <w:rPr>
                <w:color w:val="002060"/>
              </w:rPr>
              <w:t>LUCAS ARIFA</w:t>
            </w:r>
          </w:p>
          <w:p w14:paraId="4F2FC16C" w14:textId="333EB3A1" w:rsidR="00A223E7" w:rsidRPr="00A00A2A" w:rsidRDefault="00CE79E4" w:rsidP="00A223E7">
            <w:pPr>
              <w:pStyle w:val="Subtitle"/>
              <w:rPr>
                <w:color w:val="44546A" w:themeColor="text2"/>
                <w:sz w:val="24"/>
                <w:szCs w:val="24"/>
                <w:lang w:val="it-IT"/>
              </w:rPr>
            </w:pPr>
            <w:r>
              <w:rPr>
                <w:color w:val="44546A" w:themeColor="text2"/>
                <w:sz w:val="24"/>
                <w:szCs w:val="24"/>
                <w:lang w:val="it-IT"/>
              </w:rPr>
              <w:t>Programador web</w:t>
            </w:r>
            <w:r w:rsidR="00765E54">
              <w:rPr>
                <w:color w:val="44546A" w:themeColor="text2"/>
                <w:sz w:val="24"/>
                <w:szCs w:val="24"/>
                <w:lang w:val="it-IT"/>
              </w:rPr>
              <w:t xml:space="preserve"> Júnior</w:t>
            </w:r>
          </w:p>
          <w:p w14:paraId="2DCA0147" w14:textId="41AD18AC" w:rsidR="00A223E7" w:rsidRPr="00844000" w:rsidRDefault="00A223E7" w:rsidP="00844000">
            <w:pPr>
              <w:pStyle w:val="Heading1"/>
              <w:jc w:val="center"/>
              <w:rPr>
                <w:color w:val="002060"/>
                <w:sz w:val="28"/>
                <w:szCs w:val="22"/>
              </w:rPr>
            </w:pPr>
            <w:r w:rsidRPr="00844000">
              <w:rPr>
                <w:color w:val="002060"/>
                <w:sz w:val="28"/>
                <w:szCs w:val="22"/>
              </w:rPr>
              <w:t>Formações ACADEMICAS</w:t>
            </w:r>
          </w:p>
          <w:p w14:paraId="74FC8A24" w14:textId="77777777" w:rsidR="00024C71" w:rsidRPr="00024C71" w:rsidRDefault="00024C71" w:rsidP="00024C7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024C71">
              <w:rPr>
                <w:b/>
                <w:color w:val="000000" w:themeColor="text1"/>
                <w:sz w:val="26"/>
                <w:szCs w:val="26"/>
              </w:rPr>
              <w:t>-Fundamentos de Lógica de Programaçã</w:t>
            </w:r>
            <w:r w:rsidRPr="00024C71">
              <w:rPr>
                <w:b/>
                <w:bCs/>
                <w:color w:val="000000" w:themeColor="text1"/>
                <w:sz w:val="26"/>
                <w:szCs w:val="26"/>
              </w:rPr>
              <w:t>o;</w:t>
            </w:r>
          </w:p>
          <w:p w14:paraId="174C7440" w14:textId="77777777" w:rsidR="00024C71" w:rsidRPr="00024C71" w:rsidRDefault="00024C71" w:rsidP="00024C71">
            <w:pPr>
              <w:rPr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024C71">
              <w:rPr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  <w:t xml:space="preserve">-Introdução à Programação Orientada a Objetos(POO); </w:t>
            </w:r>
          </w:p>
          <w:p w14:paraId="6B1487C0" w14:textId="77777777" w:rsidR="00024C71" w:rsidRPr="00024C71" w:rsidRDefault="00024C71" w:rsidP="00024C71">
            <w:pPr>
              <w:rPr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024C71">
              <w:rPr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  <w:t>-Linguagem de Modelagem Unificada (UML) ;</w:t>
            </w:r>
          </w:p>
          <w:p w14:paraId="0DA8BC0D" w14:textId="77777777" w:rsidR="00024C71" w:rsidRPr="00024C71" w:rsidRDefault="00024C71" w:rsidP="00024C71">
            <w:pPr>
              <w:rPr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024C71">
              <w:rPr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  <w:t>-HTML – Básico;  HTML – Avançado;</w:t>
            </w:r>
          </w:p>
          <w:p w14:paraId="1D42F666" w14:textId="77777777" w:rsidR="00024C71" w:rsidRPr="00024C71" w:rsidRDefault="00024C71" w:rsidP="00024C71">
            <w:pPr>
              <w:rPr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024C71">
              <w:rPr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  <w:t>-HTML e CSS na prática;</w:t>
            </w:r>
          </w:p>
          <w:p w14:paraId="2CF358F5" w14:textId="77777777" w:rsidR="00024C71" w:rsidRPr="00024C71" w:rsidRDefault="00024C71" w:rsidP="00024C71">
            <w:pPr>
              <w:rPr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024C71">
              <w:rPr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  <w:t>-Inovando com CSS;</w:t>
            </w:r>
          </w:p>
          <w:p w14:paraId="5163994A" w14:textId="726E59F3" w:rsidR="00024C71" w:rsidRPr="00024C71" w:rsidRDefault="00024C71" w:rsidP="00024C71">
            <w:pPr>
              <w:rPr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024C71">
              <w:rPr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  <w:t>-Introdução ao JavaScript;</w:t>
            </w:r>
          </w:p>
          <w:p w14:paraId="11C9AAAD" w14:textId="0E7DAC00" w:rsidR="00CE79E4" w:rsidRPr="00844000" w:rsidRDefault="00CE79E4" w:rsidP="00844000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F7E7C">
              <w:rPr>
                <w:rFonts w:eastAsia="Verdana" w:cs="Verdana"/>
                <w:color w:val="000000" w:themeColor="text1"/>
              </w:rPr>
              <w:t>Protagonizado</w:t>
            </w:r>
            <w:r w:rsidR="00024C71">
              <w:rPr>
                <w:rFonts w:eastAsia="Verdana" w:cs="Verdana"/>
                <w:color w:val="000000" w:themeColor="text1"/>
              </w:rPr>
              <w:t>s</w:t>
            </w:r>
            <w:r w:rsidRPr="009F7E7C">
              <w:rPr>
                <w:rFonts w:eastAsia="Verdana" w:cs="Verdana"/>
                <w:color w:val="000000" w:themeColor="text1"/>
              </w:rPr>
              <w:t xml:space="preserve"> p</w:t>
            </w:r>
            <w:r w:rsidR="009B1A85">
              <w:rPr>
                <w:rFonts w:eastAsia="Verdana" w:cs="Verdana"/>
                <w:color w:val="000000" w:themeColor="text1"/>
              </w:rPr>
              <w:t>ela</w:t>
            </w:r>
            <w:r w:rsidRPr="009F7E7C">
              <w:rPr>
                <w:rFonts w:eastAsia="Verdana" w:cs="Verdana"/>
                <w:b/>
                <w:color w:val="000000" w:themeColor="text1"/>
              </w:rPr>
              <w:t xml:space="preserve"> </w:t>
            </w:r>
            <w:r w:rsidRPr="00CE79E4">
              <w:rPr>
                <w:rFonts w:eastAsia="Verdana" w:cs="Verdana"/>
                <w:b/>
                <w:color w:val="000000" w:themeColor="text1"/>
              </w:rPr>
              <w:t>Fundação Bradesco</w:t>
            </w:r>
            <w:r w:rsidR="00844000">
              <w:rPr>
                <w:rFonts w:eastAsia="Verdana" w:cs="Verdana"/>
                <w:b/>
                <w:color w:val="000000" w:themeColor="text1"/>
              </w:rPr>
              <w:t>,</w:t>
            </w:r>
            <w:r w:rsidR="00844000" w:rsidRPr="00273AF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000" w:rsidRPr="00B33466">
              <w:rPr>
                <w:color w:val="000000" w:themeColor="text1"/>
              </w:rPr>
              <w:t>Cursos Online</w:t>
            </w:r>
            <w:r w:rsidRPr="00A223E7">
              <w:rPr>
                <w:rFonts w:eastAsia="Verdana" w:cs="Verdana"/>
                <w:bCs/>
                <w:color w:val="000000" w:themeColor="text1"/>
              </w:rPr>
              <w:t>;</w:t>
            </w:r>
          </w:p>
          <w:p w14:paraId="539BDCE6" w14:textId="5EA0629B" w:rsidR="0078676C" w:rsidRDefault="00CE79E4" w:rsidP="005A6F39">
            <w:pPr>
              <w:rPr>
                <w:rFonts w:eastAsia="Verdana" w:cs="Verdana"/>
                <w:b/>
                <w:color w:val="000000" w:themeColor="text1"/>
                <w:sz w:val="20"/>
                <w:szCs w:val="20"/>
              </w:rPr>
            </w:pPr>
            <w:r w:rsidRPr="00273AFC">
              <w:rPr>
                <w:bCs/>
                <w:color w:val="000000" w:themeColor="text1"/>
                <w:sz w:val="20"/>
                <w:szCs w:val="20"/>
              </w:rPr>
              <w:t xml:space="preserve">Todos com </w:t>
            </w:r>
            <w:r w:rsidRPr="00273AFC">
              <w:rPr>
                <w:b/>
                <w:color w:val="000000" w:themeColor="text1"/>
                <w:sz w:val="20"/>
                <w:szCs w:val="20"/>
              </w:rPr>
              <w:t>d</w:t>
            </w:r>
            <w:r w:rsidR="00A223E7" w:rsidRPr="00273AFC">
              <w:rPr>
                <w:b/>
                <w:color w:val="000000" w:themeColor="text1"/>
                <w:sz w:val="20"/>
                <w:szCs w:val="20"/>
              </w:rPr>
              <w:t>uração</w:t>
            </w:r>
            <w:r w:rsidRPr="00273AFC">
              <w:rPr>
                <w:b/>
                <w:color w:val="000000" w:themeColor="text1"/>
                <w:sz w:val="20"/>
                <w:szCs w:val="20"/>
              </w:rPr>
              <w:t xml:space="preserve"> de</w:t>
            </w:r>
            <w:r w:rsidR="00A223E7" w:rsidRPr="00273AFC">
              <w:rPr>
                <w:b/>
                <w:color w:val="000000" w:themeColor="text1"/>
                <w:sz w:val="20"/>
                <w:szCs w:val="20"/>
              </w:rPr>
              <w:t xml:space="preserve"> 15h</w:t>
            </w:r>
            <w:r w:rsidR="00C161F6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144AB">
              <w:rPr>
                <w:bCs/>
                <w:color w:val="000000" w:themeColor="text1"/>
                <w:sz w:val="20"/>
                <w:szCs w:val="20"/>
              </w:rPr>
              <w:t>, com</w:t>
            </w:r>
            <w:r w:rsidR="00A144A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C161F6" w:rsidRPr="00C161F6">
              <w:rPr>
                <w:b/>
                <w:color w:val="000000" w:themeColor="text1"/>
                <w:sz w:val="20"/>
                <w:szCs w:val="20"/>
              </w:rPr>
              <w:t>Certificação</w:t>
            </w:r>
            <w:r w:rsidR="00C161F6">
              <w:rPr>
                <w:b/>
                <w:color w:val="000000" w:themeColor="text1"/>
                <w:sz w:val="20"/>
                <w:szCs w:val="20"/>
              </w:rPr>
              <w:t>.</w:t>
            </w:r>
          </w:p>
          <w:p w14:paraId="7102D7B3" w14:textId="77777777" w:rsidR="00844000" w:rsidRPr="00844000" w:rsidRDefault="00844000" w:rsidP="005A6F39">
            <w:pPr>
              <w:rPr>
                <w:rFonts w:eastAsia="Verdana" w:cs="Verdana"/>
                <w:b/>
                <w:color w:val="000000" w:themeColor="text1"/>
                <w:sz w:val="20"/>
                <w:szCs w:val="20"/>
              </w:rPr>
            </w:pPr>
          </w:p>
          <w:p w14:paraId="5C9D1BFE" w14:textId="0A4B9A10" w:rsidR="00024C71" w:rsidRPr="00024C71" w:rsidRDefault="00024C71" w:rsidP="00024C71">
            <w:pPr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024C71"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-HTML, CSS 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>and</w:t>
            </w:r>
            <w:r w:rsidRPr="00024C71"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JavaScript for Web Developers;</w:t>
            </w:r>
          </w:p>
          <w:p w14:paraId="6840E055" w14:textId="559E0C86" w:rsidR="00190098" w:rsidRPr="00844000" w:rsidRDefault="00CE79E4" w:rsidP="005A6F39">
            <w:pPr>
              <w:rPr>
                <w:rFonts w:eastAsia="Verdana" w:cs="Verdana"/>
                <w:b/>
                <w:color w:val="000000" w:themeColor="text1"/>
              </w:rPr>
            </w:pPr>
            <w:r w:rsidRPr="0078676C">
              <w:rPr>
                <w:color w:val="000000" w:themeColor="text1"/>
              </w:rPr>
              <w:t>Pr</w:t>
            </w:r>
            <w:r w:rsidR="009B1A85">
              <w:rPr>
                <w:color w:val="000000" w:themeColor="text1"/>
              </w:rPr>
              <w:t>otagonizado por</w:t>
            </w:r>
            <w:r w:rsidRPr="0078676C">
              <w:rPr>
                <w:color w:val="000000" w:themeColor="text1"/>
              </w:rPr>
              <w:t xml:space="preserve"> </w:t>
            </w:r>
            <w:r w:rsidRPr="00A144AB">
              <w:rPr>
                <w:b/>
                <w:bCs/>
                <w:color w:val="000000" w:themeColor="text1"/>
              </w:rPr>
              <w:t>Johns Hopikins University</w:t>
            </w:r>
            <w:r w:rsidR="00844000">
              <w:rPr>
                <w:b/>
                <w:bCs/>
                <w:color w:val="000000" w:themeColor="text1"/>
              </w:rPr>
              <w:t xml:space="preserve">, </w:t>
            </w:r>
            <w:r w:rsidR="00190098" w:rsidRPr="00B33466">
              <w:rPr>
                <w:rFonts w:eastAsia="Verdana" w:cs="Verdana"/>
                <w:bCs/>
                <w:color w:val="000000" w:themeColor="text1"/>
                <w:lang w:val="pt-BR"/>
              </w:rPr>
              <w:t>Curso Online</w:t>
            </w:r>
            <w:r w:rsidR="00D45FB1">
              <w:rPr>
                <w:rFonts w:eastAsia="Verdana" w:cs="Verdana"/>
                <w:bCs/>
                <w:color w:val="000000" w:themeColor="text1"/>
                <w:sz w:val="20"/>
                <w:szCs w:val="20"/>
                <w:lang w:val="pt-BR"/>
              </w:rPr>
              <w:t>;</w:t>
            </w:r>
          </w:p>
          <w:p w14:paraId="21553384" w14:textId="56ADF90C" w:rsidR="00190098" w:rsidRPr="00A144AB" w:rsidRDefault="009B1A85" w:rsidP="005A6F39">
            <w:pPr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024C71"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  <w:t xml:space="preserve">       </w:t>
            </w:r>
            <w:proofErr w:type="spellStart"/>
            <w:r w:rsidRPr="00A144AB"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  <w:t>Ps</w:t>
            </w:r>
            <w:proofErr w:type="spellEnd"/>
            <w:r w:rsidRPr="00A144AB"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  <w:t xml:space="preserve">: </w:t>
            </w:r>
            <w:r w:rsidRPr="00A144AB">
              <w:rPr>
                <w:color w:val="000000" w:themeColor="text1"/>
                <w:sz w:val="22"/>
                <w:szCs w:val="22"/>
                <w:lang w:val="pt-BR"/>
              </w:rPr>
              <w:t xml:space="preserve">Todo o curso foi ministrado em </w:t>
            </w:r>
            <w:r w:rsidRPr="00B33466">
              <w:rPr>
                <w:b/>
                <w:bCs/>
                <w:i/>
                <w:iCs/>
                <w:color w:val="000000" w:themeColor="text1"/>
                <w:sz w:val="22"/>
                <w:szCs w:val="22"/>
                <w:lang w:val="pt-BR"/>
              </w:rPr>
              <w:t>inglês.</w:t>
            </w:r>
            <w:r w:rsidR="0078676C" w:rsidRPr="00A144AB">
              <w:rPr>
                <w:color w:val="000000" w:themeColor="text1"/>
                <w:sz w:val="22"/>
                <w:szCs w:val="22"/>
                <w:lang w:val="pt-BR"/>
              </w:rPr>
              <w:t xml:space="preserve"> </w:t>
            </w:r>
          </w:p>
          <w:p w14:paraId="6ACFA97D" w14:textId="0B44F238" w:rsidR="00A144AB" w:rsidRPr="00A144AB" w:rsidRDefault="0078676C" w:rsidP="005A6F39">
            <w:pPr>
              <w:rPr>
                <w:rStyle w:val="Hyperlink"/>
                <w:b/>
                <w:bCs/>
                <w:color w:val="000000" w:themeColor="text1"/>
                <w:sz w:val="22"/>
                <w:szCs w:val="22"/>
              </w:rPr>
            </w:pPr>
            <w:r w:rsidRPr="00A144AB">
              <w:rPr>
                <w:color w:val="000000" w:themeColor="text1"/>
                <w:sz w:val="22"/>
                <w:szCs w:val="22"/>
              </w:rPr>
              <w:t>Duração de</w:t>
            </w:r>
            <w:r w:rsidRPr="00A144AB">
              <w:rPr>
                <w:b/>
                <w:bCs/>
                <w:color w:val="000000" w:themeColor="text1"/>
                <w:sz w:val="22"/>
                <w:szCs w:val="22"/>
              </w:rPr>
              <w:t xml:space="preserve"> 5 semanas</w:t>
            </w:r>
            <w:r w:rsidR="009B1A85" w:rsidRPr="00A144AB">
              <w:rPr>
                <w:b/>
                <w:bCs/>
                <w:color w:val="000000" w:themeColor="text1"/>
                <w:sz w:val="22"/>
                <w:szCs w:val="22"/>
              </w:rPr>
              <w:t>(6</w:t>
            </w:r>
            <w:r w:rsidR="00A144AB">
              <w:rPr>
                <w:b/>
                <w:bCs/>
                <w:color w:val="000000" w:themeColor="text1"/>
                <w:sz w:val="22"/>
                <w:szCs w:val="22"/>
              </w:rPr>
              <w:t xml:space="preserve">/8 </w:t>
            </w:r>
            <w:r w:rsidR="009B1A85" w:rsidRPr="00A144AB">
              <w:rPr>
                <w:b/>
                <w:bCs/>
                <w:color w:val="000000" w:themeColor="text1"/>
                <w:sz w:val="22"/>
                <w:szCs w:val="22"/>
              </w:rPr>
              <w:t>hs por Semana)</w:t>
            </w:r>
            <w:r w:rsidR="00190098" w:rsidRPr="00A144AB">
              <w:rPr>
                <w:color w:val="000000" w:themeColor="text1"/>
                <w:sz w:val="22"/>
                <w:szCs w:val="22"/>
              </w:rPr>
              <w:t xml:space="preserve">, </w:t>
            </w:r>
            <w:r w:rsidR="00C161F6" w:rsidRPr="00A144AB">
              <w:rPr>
                <w:color w:val="000000" w:themeColor="text1"/>
                <w:sz w:val="22"/>
                <w:szCs w:val="22"/>
              </w:rPr>
              <w:t>veja a</w:t>
            </w:r>
            <w:r w:rsidR="00190098" w:rsidRPr="00A144AB">
              <w:rPr>
                <w:color w:val="000000" w:themeColor="text1"/>
                <w:sz w:val="22"/>
                <w:szCs w:val="22"/>
              </w:rPr>
              <w:t xml:space="preserve"> </w:t>
            </w:r>
            <w:hyperlink r:id="rId11" w:history="1">
              <w:r w:rsidRPr="00A144AB">
                <w:rPr>
                  <w:rStyle w:val="Hyperlink"/>
                  <w:b/>
                  <w:bCs/>
                  <w:color w:val="000000" w:themeColor="text1"/>
                  <w:sz w:val="22"/>
                  <w:szCs w:val="22"/>
                </w:rPr>
                <w:t>Certificação</w:t>
              </w:r>
            </w:hyperlink>
            <w:r w:rsidR="00C161F6" w:rsidRPr="00A144AB">
              <w:rPr>
                <w:rStyle w:val="Hyperlink"/>
                <w:b/>
                <w:bCs/>
                <w:color w:val="000000" w:themeColor="text1"/>
                <w:sz w:val="22"/>
                <w:szCs w:val="22"/>
              </w:rPr>
              <w:t>.</w:t>
            </w:r>
          </w:p>
          <w:p w14:paraId="6F777631" w14:textId="77777777" w:rsidR="00A144AB" w:rsidRDefault="00A144AB" w:rsidP="005A6F39">
            <w:pPr>
              <w:rPr>
                <w:rStyle w:val="Hyperlink"/>
                <w:b/>
                <w:bCs/>
                <w:color w:val="000000" w:themeColor="text1"/>
                <w:sz w:val="20"/>
                <w:szCs w:val="20"/>
              </w:rPr>
            </w:pPr>
          </w:p>
          <w:p w14:paraId="29BA17AF" w14:textId="10779561" w:rsidR="00024C71" w:rsidRPr="00024C71" w:rsidRDefault="00024C71" w:rsidP="00024C71">
            <w:pPr>
              <w:rPr>
                <w:rFonts w:eastAsia="Verdana" w:cs="Verdana"/>
                <w:b/>
                <w:color w:val="000000" w:themeColor="text1"/>
                <w:sz w:val="26"/>
                <w:szCs w:val="26"/>
                <w:lang w:val="en-US"/>
              </w:rPr>
            </w:pPr>
            <w:r w:rsidRPr="00024C71">
              <w:rPr>
                <w:rFonts w:eastAsia="Verdana" w:cs="Verdana"/>
                <w:b/>
                <w:color w:val="000000" w:themeColor="text1"/>
                <w:sz w:val="26"/>
                <w:szCs w:val="26"/>
                <w:lang w:val="en-US"/>
              </w:rPr>
              <w:t>-Interactivity with JavaScript;</w:t>
            </w:r>
            <w:r w:rsidR="00C161F6" w:rsidRPr="00024C71">
              <w:rPr>
                <w:sz w:val="26"/>
                <w:szCs w:val="26"/>
                <w:lang w:val="en-US"/>
              </w:rPr>
              <w:t xml:space="preserve"> </w:t>
            </w:r>
          </w:p>
          <w:p w14:paraId="1ECDB8D3" w14:textId="511A4A62" w:rsidR="00A144AB" w:rsidRPr="00ED5B78" w:rsidRDefault="00A144AB" w:rsidP="00A144AB">
            <w:pPr>
              <w:rPr>
                <w:rFonts w:eastAsia="Verdana" w:cs="Verdana"/>
                <w:bCs/>
                <w:color w:val="000000" w:themeColor="text1"/>
                <w:sz w:val="20"/>
                <w:szCs w:val="20"/>
                <w:lang w:val="en-US"/>
              </w:rPr>
            </w:pPr>
            <w:r w:rsidRPr="00024C71">
              <w:rPr>
                <w:color w:val="000000" w:themeColor="text1"/>
                <w:lang w:val="en-US"/>
              </w:rPr>
              <w:t xml:space="preserve"> </w:t>
            </w:r>
            <w:r w:rsidR="00BF550C" w:rsidRPr="00143D0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BF550C" w:rsidRPr="00143D07">
              <w:rPr>
                <w:color w:val="000000" w:themeColor="text1"/>
                <w:lang w:val="en-US"/>
              </w:rPr>
              <w:t>Protagonizado</w:t>
            </w:r>
            <w:proofErr w:type="spellEnd"/>
            <w:r w:rsidR="00BF550C" w:rsidRPr="00143D07">
              <w:rPr>
                <w:color w:val="000000" w:themeColor="text1"/>
                <w:lang w:val="en-US"/>
              </w:rPr>
              <w:t xml:space="preserve"> </w:t>
            </w:r>
            <w:r w:rsidRPr="00ED5B78">
              <w:rPr>
                <w:color w:val="000000" w:themeColor="text1"/>
                <w:lang w:val="en-US"/>
              </w:rPr>
              <w:t>por</w:t>
            </w:r>
            <w:r w:rsidRPr="00ED5B78">
              <w:rPr>
                <w:b/>
                <w:bCs/>
                <w:color w:val="000000" w:themeColor="text1"/>
                <w:lang w:val="en-US"/>
              </w:rPr>
              <w:t xml:space="preserve"> University of Michigan, </w:t>
            </w:r>
            <w:proofErr w:type="spellStart"/>
            <w:r w:rsidR="00BF550C" w:rsidRPr="00143D07">
              <w:rPr>
                <w:color w:val="000000" w:themeColor="text1"/>
                <w:lang w:val="en-US"/>
              </w:rPr>
              <w:t>Curso</w:t>
            </w:r>
            <w:proofErr w:type="spellEnd"/>
            <w:r w:rsidR="00BF550C" w:rsidRPr="00143D07">
              <w:rPr>
                <w:color w:val="000000" w:themeColor="text1"/>
                <w:lang w:val="en-US"/>
              </w:rPr>
              <w:t xml:space="preserve"> </w:t>
            </w:r>
            <w:r w:rsidRPr="00B33466">
              <w:rPr>
                <w:rFonts w:eastAsia="Verdana" w:cs="Verdana"/>
                <w:bCs/>
                <w:color w:val="000000" w:themeColor="text1"/>
                <w:lang w:val="en-US"/>
              </w:rPr>
              <w:t>Online</w:t>
            </w:r>
            <w:r w:rsidR="00D45FB1">
              <w:rPr>
                <w:rFonts w:eastAsia="Verdana" w:cs="Verdana"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4168CED2" w14:textId="77777777" w:rsidR="00A144AB" w:rsidRPr="00A144AB" w:rsidRDefault="00A144AB" w:rsidP="00A144AB">
            <w:pPr>
              <w:rPr>
                <w:b/>
                <w:bCs/>
                <w:color w:val="000000" w:themeColor="text1"/>
                <w:lang w:val="pt-BR"/>
              </w:rPr>
            </w:pPr>
            <w:r w:rsidRPr="00024C7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 </w:t>
            </w:r>
            <w:r w:rsidRPr="00024C71">
              <w:rPr>
                <w:b/>
                <w:bCs/>
                <w:color w:val="000000" w:themeColor="text1"/>
                <w:lang w:val="en-US"/>
              </w:rPr>
              <w:t xml:space="preserve">  </w:t>
            </w:r>
            <w:proofErr w:type="spellStart"/>
            <w:r w:rsidRPr="00A144AB">
              <w:rPr>
                <w:b/>
                <w:bCs/>
                <w:color w:val="000000" w:themeColor="text1"/>
                <w:lang w:val="pt-BR"/>
              </w:rPr>
              <w:t>Ps</w:t>
            </w:r>
            <w:proofErr w:type="spellEnd"/>
            <w:r w:rsidRPr="00A144AB">
              <w:rPr>
                <w:b/>
                <w:bCs/>
                <w:color w:val="000000" w:themeColor="text1"/>
                <w:lang w:val="pt-BR"/>
              </w:rPr>
              <w:t xml:space="preserve">: </w:t>
            </w:r>
            <w:r w:rsidRPr="00A144AB">
              <w:rPr>
                <w:color w:val="000000" w:themeColor="text1"/>
                <w:lang w:val="pt-BR"/>
              </w:rPr>
              <w:t xml:space="preserve">Todo o curso foi ministrado em </w:t>
            </w:r>
            <w:r w:rsidRPr="00B33466">
              <w:rPr>
                <w:b/>
                <w:bCs/>
                <w:i/>
                <w:iCs/>
                <w:color w:val="000000" w:themeColor="text1"/>
                <w:lang w:val="pt-BR"/>
              </w:rPr>
              <w:t>inglês.</w:t>
            </w:r>
            <w:r w:rsidRPr="00A144AB">
              <w:rPr>
                <w:color w:val="000000" w:themeColor="text1"/>
                <w:lang w:val="pt-BR"/>
              </w:rPr>
              <w:t xml:space="preserve"> </w:t>
            </w:r>
          </w:p>
          <w:p w14:paraId="34DA9A93" w14:textId="48B1A5EB" w:rsidR="00A144AB" w:rsidRDefault="00A144AB" w:rsidP="00A144AB">
            <w:pPr>
              <w:rPr>
                <w:color w:val="auto"/>
                <w:sz w:val="22"/>
                <w:szCs w:val="22"/>
              </w:rPr>
            </w:pPr>
            <w:r w:rsidRPr="00A144AB">
              <w:rPr>
                <w:color w:val="000000" w:themeColor="text1"/>
                <w:sz w:val="22"/>
                <w:szCs w:val="22"/>
              </w:rPr>
              <w:t>Duração de</w:t>
            </w:r>
            <w:r w:rsidRPr="00A144AB">
              <w:rPr>
                <w:b/>
                <w:bCs/>
                <w:color w:val="000000" w:themeColor="text1"/>
                <w:sz w:val="22"/>
                <w:szCs w:val="22"/>
              </w:rPr>
              <w:t xml:space="preserve"> 5 semanas(6/8 hs por Semana)</w:t>
            </w:r>
            <w:r w:rsidRPr="00A144AB">
              <w:rPr>
                <w:color w:val="000000" w:themeColor="text1"/>
                <w:sz w:val="22"/>
                <w:szCs w:val="22"/>
              </w:rPr>
              <w:t xml:space="preserve">, veja a </w:t>
            </w:r>
            <w:r w:rsidR="00281FB2">
              <w:fldChar w:fldCharType="begin"/>
            </w:r>
            <w:r w:rsidR="00281FB2">
              <w:instrText xml:space="preserve"> HYPERLINK "https://coursera.org/share/56907afcb24538c43a6ab4014c6db80f" </w:instrText>
            </w:r>
            <w:r w:rsidR="00281FB2">
              <w:fldChar w:fldCharType="separate"/>
            </w:r>
            <w:r w:rsidRPr="00400EAC">
              <w:rPr>
                <w:rStyle w:val="Hyperlink"/>
                <w:b/>
                <w:bCs/>
                <w:color w:val="auto"/>
                <w:sz w:val="22"/>
                <w:szCs w:val="22"/>
              </w:rPr>
              <w:t>Certificação</w:t>
            </w:r>
            <w:r w:rsidR="00281FB2">
              <w:rPr>
                <w:rStyle w:val="Hyperlink"/>
                <w:b/>
                <w:bCs/>
                <w:color w:val="auto"/>
                <w:sz w:val="22"/>
                <w:szCs w:val="22"/>
              </w:rPr>
              <w:fldChar w:fldCharType="end"/>
            </w:r>
            <w:r w:rsidRPr="00400EAC">
              <w:rPr>
                <w:color w:val="auto"/>
                <w:sz w:val="22"/>
                <w:szCs w:val="22"/>
              </w:rPr>
              <w:t>.</w:t>
            </w:r>
          </w:p>
          <w:p w14:paraId="623707E7" w14:textId="74371975" w:rsidR="004010D4" w:rsidRDefault="004010D4" w:rsidP="00A144AB">
            <w:pPr>
              <w:rPr>
                <w:color w:val="auto"/>
                <w:sz w:val="22"/>
                <w:szCs w:val="22"/>
              </w:rPr>
            </w:pPr>
          </w:p>
          <w:p w14:paraId="10244625" w14:textId="077F51D3" w:rsidR="004010D4" w:rsidRPr="004010D4" w:rsidRDefault="004010D4" w:rsidP="004010D4">
            <w:pPr>
              <w:rPr>
                <w:rFonts w:eastAsia="Verdana" w:cs="Verdana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Verdana" w:cs="Verdana"/>
                <w:b/>
                <w:color w:val="000000" w:themeColor="text1"/>
                <w:sz w:val="26"/>
                <w:szCs w:val="26"/>
                <w:lang w:val="en-US"/>
              </w:rPr>
              <w:t>-Full Stack Web and Multiplatform Mobile App Development Specialization;</w:t>
            </w:r>
            <w:r w:rsidRPr="004010D4">
              <w:rPr>
                <w:sz w:val="26"/>
                <w:szCs w:val="26"/>
                <w:lang w:val="en-US"/>
              </w:rPr>
              <w:t xml:space="preserve"> </w:t>
            </w:r>
          </w:p>
          <w:p w14:paraId="5AA3A6B3" w14:textId="38F6789B" w:rsidR="004010D4" w:rsidRPr="00D45FB1" w:rsidRDefault="004010D4" w:rsidP="004010D4">
            <w:pPr>
              <w:rPr>
                <w:rFonts w:eastAsia="Verdana" w:cs="Verdana"/>
                <w:bCs/>
                <w:color w:val="000000" w:themeColor="text1"/>
                <w:sz w:val="20"/>
                <w:szCs w:val="20"/>
                <w:lang w:val="pt-BR"/>
              </w:rPr>
            </w:pPr>
            <w:r w:rsidRPr="00EE75DF">
              <w:rPr>
                <w:color w:val="000000" w:themeColor="text1"/>
                <w:lang w:val="en-US"/>
              </w:rPr>
              <w:t xml:space="preserve">  </w:t>
            </w:r>
            <w:r w:rsidRPr="00D45FB1">
              <w:rPr>
                <w:color w:val="000000" w:themeColor="text1"/>
                <w:lang w:val="pt-BR"/>
              </w:rPr>
              <w:t>Protagonizado por</w:t>
            </w:r>
            <w:r w:rsidRPr="00D45FB1">
              <w:rPr>
                <w:b/>
                <w:bCs/>
                <w:color w:val="000000" w:themeColor="text1"/>
                <w:lang w:val="pt-BR"/>
              </w:rPr>
              <w:t xml:space="preserve"> The Hong Kong </w:t>
            </w:r>
            <w:proofErr w:type="spellStart"/>
            <w:r w:rsidRPr="00D45FB1">
              <w:rPr>
                <w:b/>
                <w:bCs/>
                <w:color w:val="000000" w:themeColor="text1"/>
                <w:lang w:val="pt-BR"/>
              </w:rPr>
              <w:t>University</w:t>
            </w:r>
            <w:proofErr w:type="spellEnd"/>
            <w:r w:rsidRPr="00D45FB1">
              <w:rPr>
                <w:b/>
                <w:bCs/>
                <w:color w:val="000000" w:themeColor="text1"/>
                <w:lang w:val="pt-BR"/>
              </w:rPr>
              <w:t xml:space="preserve">, </w:t>
            </w:r>
            <w:r w:rsidRPr="00D45FB1">
              <w:rPr>
                <w:color w:val="000000" w:themeColor="text1"/>
                <w:lang w:val="pt-BR"/>
              </w:rPr>
              <w:t xml:space="preserve">Cursos </w:t>
            </w:r>
            <w:r w:rsidRPr="00D45FB1">
              <w:rPr>
                <w:rFonts w:eastAsia="Verdana" w:cs="Verdana"/>
                <w:bCs/>
                <w:color w:val="000000" w:themeColor="text1"/>
                <w:lang w:val="pt-BR"/>
              </w:rPr>
              <w:t>Online</w:t>
            </w:r>
            <w:r w:rsidR="00D45FB1">
              <w:rPr>
                <w:rFonts w:eastAsia="Verdana" w:cs="Verdana"/>
                <w:bCs/>
                <w:color w:val="000000" w:themeColor="text1"/>
                <w:sz w:val="20"/>
                <w:szCs w:val="20"/>
                <w:lang w:val="pt-BR"/>
              </w:rPr>
              <w:t>;</w:t>
            </w:r>
          </w:p>
          <w:p w14:paraId="533EFB47" w14:textId="35F9357A" w:rsidR="004010D4" w:rsidRPr="00A144AB" w:rsidRDefault="004010D4" w:rsidP="004010D4">
            <w:pPr>
              <w:rPr>
                <w:b/>
                <w:bCs/>
                <w:color w:val="000000" w:themeColor="text1"/>
                <w:lang w:val="pt-BR"/>
              </w:rPr>
            </w:pPr>
            <w:r w:rsidRPr="00D45FB1">
              <w:rPr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    </w:t>
            </w:r>
            <w:r w:rsidRPr="00D45FB1">
              <w:rPr>
                <w:b/>
                <w:bCs/>
                <w:color w:val="000000" w:themeColor="text1"/>
                <w:lang w:val="pt-BR"/>
              </w:rPr>
              <w:t xml:space="preserve">  </w:t>
            </w:r>
            <w:proofErr w:type="spellStart"/>
            <w:r w:rsidRPr="00A144AB">
              <w:rPr>
                <w:b/>
                <w:bCs/>
                <w:color w:val="000000" w:themeColor="text1"/>
                <w:lang w:val="pt-BR"/>
              </w:rPr>
              <w:t>Ps</w:t>
            </w:r>
            <w:proofErr w:type="spellEnd"/>
            <w:r w:rsidRPr="00A144AB">
              <w:rPr>
                <w:b/>
                <w:bCs/>
                <w:color w:val="000000" w:themeColor="text1"/>
                <w:lang w:val="pt-BR"/>
              </w:rPr>
              <w:t xml:space="preserve">: </w:t>
            </w:r>
            <w:r w:rsidRPr="00A144AB">
              <w:rPr>
                <w:color w:val="000000" w:themeColor="text1"/>
                <w:lang w:val="pt-BR"/>
              </w:rPr>
              <w:t xml:space="preserve">Todo o curso </w:t>
            </w:r>
            <w:r w:rsidR="00680CE2">
              <w:rPr>
                <w:color w:val="000000" w:themeColor="text1"/>
                <w:lang w:val="pt-BR"/>
              </w:rPr>
              <w:t>é</w:t>
            </w:r>
            <w:r w:rsidRPr="00A144AB">
              <w:rPr>
                <w:color w:val="000000" w:themeColor="text1"/>
                <w:lang w:val="pt-BR"/>
              </w:rPr>
              <w:t xml:space="preserve"> ministrado em </w:t>
            </w:r>
            <w:r w:rsidRPr="00B33466">
              <w:rPr>
                <w:b/>
                <w:bCs/>
                <w:i/>
                <w:iCs/>
                <w:color w:val="000000" w:themeColor="text1"/>
                <w:lang w:val="pt-BR"/>
              </w:rPr>
              <w:t>inglês.</w:t>
            </w:r>
            <w:r w:rsidRPr="00A144AB">
              <w:rPr>
                <w:color w:val="000000" w:themeColor="text1"/>
                <w:lang w:val="pt-BR"/>
              </w:rPr>
              <w:t xml:space="preserve"> </w:t>
            </w:r>
          </w:p>
          <w:p w14:paraId="0E8DB25F" w14:textId="208A90AA" w:rsidR="004010D4" w:rsidRDefault="004010D4" w:rsidP="004010D4">
            <w:pPr>
              <w:rPr>
                <w:color w:val="auto"/>
                <w:sz w:val="22"/>
                <w:szCs w:val="22"/>
              </w:rPr>
            </w:pPr>
            <w:r w:rsidRPr="00A144AB">
              <w:rPr>
                <w:color w:val="000000" w:themeColor="text1"/>
                <w:sz w:val="22"/>
                <w:szCs w:val="22"/>
              </w:rPr>
              <w:t>Duração de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7</w:t>
            </w:r>
            <w:r w:rsidRPr="00A144AB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meses, </w:t>
            </w:r>
            <w:r w:rsidRPr="00A144AB">
              <w:rPr>
                <w:b/>
                <w:bCs/>
                <w:color w:val="000000" w:themeColor="text1"/>
                <w:sz w:val="22"/>
                <w:szCs w:val="22"/>
              </w:rPr>
              <w:t>(8 hs por Semana)</w:t>
            </w:r>
            <w:r w:rsidRPr="00A144AB">
              <w:rPr>
                <w:color w:val="000000" w:themeColor="text1"/>
                <w:sz w:val="22"/>
                <w:szCs w:val="22"/>
              </w:rPr>
              <w:t>,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010D4">
              <w:rPr>
                <w:b/>
                <w:bCs/>
                <w:color w:val="000000" w:themeColor="text1"/>
                <w:sz w:val="22"/>
                <w:szCs w:val="22"/>
                <w:u w:val="single"/>
              </w:rPr>
              <w:t>curso em andamento</w:t>
            </w:r>
            <w:r w:rsidRPr="00400EAC">
              <w:rPr>
                <w:color w:val="auto"/>
                <w:sz w:val="22"/>
                <w:szCs w:val="22"/>
              </w:rPr>
              <w:t>.</w:t>
            </w:r>
          </w:p>
          <w:p w14:paraId="513F47D3" w14:textId="77777777" w:rsidR="00D45FB1" w:rsidRPr="00EE75DF" w:rsidRDefault="00D45FB1" w:rsidP="004010D4">
            <w:pPr>
              <w:rPr>
                <w:color w:val="auto"/>
                <w:sz w:val="22"/>
                <w:szCs w:val="22"/>
              </w:rPr>
            </w:pPr>
            <w:bookmarkStart w:id="0" w:name="_GoBack"/>
            <w:bookmarkEnd w:id="0"/>
          </w:p>
          <w:p w14:paraId="562B5116" w14:textId="3953BAEC" w:rsidR="004010D4" w:rsidRDefault="004010D4" w:rsidP="004010D4">
            <w:pPr>
              <w:rPr>
                <w:color w:val="auto"/>
                <w:sz w:val="22"/>
                <w:szCs w:val="22"/>
              </w:rPr>
            </w:pPr>
          </w:p>
          <w:p w14:paraId="5C36B172" w14:textId="77777777" w:rsidR="00D45FB1" w:rsidRDefault="00D45FB1" w:rsidP="004010D4">
            <w:pPr>
              <w:rPr>
                <w:color w:val="auto"/>
                <w:sz w:val="22"/>
                <w:szCs w:val="22"/>
              </w:rPr>
            </w:pPr>
          </w:p>
          <w:p w14:paraId="7D762613" w14:textId="389FACBA" w:rsidR="004010D4" w:rsidRDefault="004010D4" w:rsidP="004010D4">
            <w:pPr>
              <w:rPr>
                <w:color w:val="auto"/>
                <w:sz w:val="22"/>
                <w:szCs w:val="22"/>
              </w:rPr>
            </w:pPr>
          </w:p>
          <w:p w14:paraId="60B21EEE" w14:textId="77777777" w:rsidR="004010D4" w:rsidRDefault="004010D4" w:rsidP="004010D4">
            <w:pPr>
              <w:rPr>
                <w:color w:val="auto"/>
                <w:sz w:val="22"/>
                <w:szCs w:val="22"/>
              </w:rPr>
            </w:pPr>
          </w:p>
          <w:p w14:paraId="7F1CA8DC" w14:textId="0986F44A" w:rsidR="004010D4" w:rsidRDefault="004010D4" w:rsidP="004010D4">
            <w:pPr>
              <w:rPr>
                <w:color w:val="auto"/>
                <w:sz w:val="22"/>
                <w:szCs w:val="22"/>
              </w:rPr>
            </w:pPr>
          </w:p>
          <w:p w14:paraId="195671CF" w14:textId="77777777" w:rsidR="004010D4" w:rsidRPr="004010D4" w:rsidRDefault="004010D4" w:rsidP="004010D4">
            <w:pPr>
              <w:rPr>
                <w:color w:val="auto"/>
                <w:sz w:val="22"/>
                <w:szCs w:val="22"/>
              </w:rPr>
            </w:pPr>
          </w:p>
          <w:p w14:paraId="00D896F8" w14:textId="77777777" w:rsidR="004010D4" w:rsidRPr="004010D4" w:rsidRDefault="004010D4" w:rsidP="00A144AB">
            <w:pPr>
              <w:rPr>
                <w:color w:val="auto"/>
                <w:sz w:val="22"/>
                <w:szCs w:val="22"/>
                <w:lang w:val="pt-BR"/>
              </w:rPr>
            </w:pPr>
          </w:p>
          <w:p w14:paraId="254A1A82" w14:textId="26E7C498" w:rsidR="004010D4" w:rsidRPr="004010D4" w:rsidRDefault="004010D4" w:rsidP="00A144AB">
            <w:pPr>
              <w:rPr>
                <w:color w:val="auto"/>
                <w:sz w:val="22"/>
                <w:szCs w:val="22"/>
                <w:lang w:val="pt-BR"/>
              </w:rPr>
            </w:pPr>
          </w:p>
          <w:p w14:paraId="246DCD1E" w14:textId="1E66103E" w:rsidR="004010D4" w:rsidRPr="004010D4" w:rsidRDefault="004010D4" w:rsidP="00A144AB">
            <w:pPr>
              <w:rPr>
                <w:color w:val="auto"/>
                <w:sz w:val="22"/>
                <w:szCs w:val="22"/>
                <w:lang w:val="pt-BR"/>
              </w:rPr>
            </w:pPr>
          </w:p>
          <w:p w14:paraId="1A576216" w14:textId="77777777" w:rsidR="00DA0BEF" w:rsidRPr="004010D4" w:rsidRDefault="00DA0BEF" w:rsidP="00A144AB">
            <w:pPr>
              <w:rPr>
                <w:rFonts w:eastAsia="Verdana" w:cs="Verdana"/>
                <w:b/>
                <w:color w:val="000000" w:themeColor="text1"/>
                <w:sz w:val="22"/>
                <w:szCs w:val="22"/>
                <w:lang w:val="pt-BR"/>
              </w:rPr>
            </w:pPr>
          </w:p>
          <w:p w14:paraId="45A89387" w14:textId="77777777" w:rsidR="00A144AB" w:rsidRPr="004010D4" w:rsidRDefault="00A144AB" w:rsidP="00A144AB">
            <w:pPr>
              <w:rPr>
                <w:rFonts w:eastAsia="Verdana" w:cs="Verdana"/>
                <w:b/>
                <w:color w:val="000000" w:themeColor="text1"/>
                <w:lang w:val="pt-BR"/>
              </w:rPr>
            </w:pPr>
          </w:p>
          <w:p w14:paraId="5D8E0CCF" w14:textId="378A34C3" w:rsidR="0078676C" w:rsidRPr="004010D4" w:rsidRDefault="0078676C" w:rsidP="005A6F39">
            <w:pPr>
              <w:rPr>
                <w:color w:val="000000" w:themeColor="text1"/>
                <w:sz w:val="20"/>
                <w:szCs w:val="20"/>
                <w:lang w:val="pt-BR"/>
              </w:rPr>
            </w:pPr>
          </w:p>
          <w:p w14:paraId="3D2BD8CC" w14:textId="21BF1392" w:rsidR="00A223E7" w:rsidRPr="00EC0F79" w:rsidRDefault="00A223E7" w:rsidP="00615EA3">
            <w:pPr>
              <w:jc w:val="center"/>
              <w:rPr>
                <w:lang w:val="it-IT"/>
              </w:rPr>
            </w:pPr>
          </w:p>
        </w:tc>
      </w:tr>
      <w:tr w:rsidR="00A223E7" w:rsidRPr="008A171A" w14:paraId="4D31E396" w14:textId="77777777" w:rsidTr="00A223E7">
        <w:trPr>
          <w:trHeight w:val="4176"/>
        </w:trPr>
        <w:tc>
          <w:tcPr>
            <w:tcW w:w="3321" w:type="dxa"/>
            <w:gridSpan w:val="6"/>
          </w:tcPr>
          <w:p w14:paraId="792F0440" w14:textId="0F34670A" w:rsidR="00ED5B78" w:rsidRDefault="00223591" w:rsidP="000F5F5C">
            <w:pPr>
              <w:pStyle w:val="SobreMim"/>
              <w:jc w:val="left"/>
              <w:rPr>
                <w:b/>
                <w:bCs/>
                <w:lang w:val="it-IT"/>
              </w:rPr>
            </w:pPr>
            <w:r w:rsidRPr="00223591">
              <w:rPr>
                <w:lang w:val="it-IT"/>
              </w:rPr>
              <w:t xml:space="preserve">Tenho </w:t>
            </w:r>
            <w:r w:rsidRPr="00C842F0">
              <w:rPr>
                <w:b/>
                <w:bCs/>
                <w:lang w:val="it-IT"/>
              </w:rPr>
              <w:t>facilidade n</w:t>
            </w:r>
            <w:r w:rsidR="000F5F5C">
              <w:rPr>
                <w:b/>
                <w:bCs/>
                <w:lang w:val="it-IT"/>
              </w:rPr>
              <w:t>o aprendizado</w:t>
            </w:r>
            <w:r w:rsidR="00ED5B78">
              <w:rPr>
                <w:lang w:val="it-IT"/>
              </w:rPr>
              <w:t>,</w:t>
            </w:r>
            <w:r w:rsidR="00ED5B78" w:rsidRPr="00ED5B78">
              <w:rPr>
                <w:b/>
                <w:bCs/>
                <w:lang w:val="it-IT"/>
              </w:rPr>
              <w:t>comunicação</w:t>
            </w:r>
            <w:r w:rsidR="00ED5B78">
              <w:rPr>
                <w:b/>
                <w:bCs/>
                <w:lang w:val="it-IT"/>
              </w:rPr>
              <w:t>, trabalho em equipe.</w:t>
            </w:r>
          </w:p>
          <w:p w14:paraId="055A1A12" w14:textId="77777777" w:rsidR="00ED5B78" w:rsidRDefault="000F5F5C" w:rsidP="000F5F5C">
            <w:pPr>
              <w:pStyle w:val="SobreMim"/>
              <w:jc w:val="left"/>
              <w:rPr>
                <w:lang w:val="it-IT"/>
              </w:rPr>
            </w:pPr>
            <w:r>
              <w:rPr>
                <w:b/>
                <w:bCs/>
                <w:lang w:val="it-IT"/>
              </w:rPr>
              <w:t xml:space="preserve"> </w:t>
            </w:r>
            <w:r w:rsidR="00732690">
              <w:rPr>
                <w:lang w:val="it-IT"/>
              </w:rPr>
              <w:t>Sou</w:t>
            </w:r>
            <w:r>
              <w:rPr>
                <w:lang w:val="it-IT"/>
              </w:rPr>
              <w:t xml:space="preserve"> um </w:t>
            </w:r>
            <w:r w:rsidRPr="00ED5B78">
              <w:rPr>
                <w:lang w:val="it-IT"/>
              </w:rPr>
              <w:t>entusiasta</w:t>
            </w:r>
            <w:r w:rsidR="00223591" w:rsidRPr="00ED5B78">
              <w:rPr>
                <w:lang w:val="it-IT"/>
              </w:rPr>
              <w:t xml:space="preserve"> </w:t>
            </w:r>
            <w:r w:rsidRPr="00ED5B78">
              <w:rPr>
                <w:lang w:val="it-IT"/>
              </w:rPr>
              <w:t>da</w:t>
            </w:r>
            <w:r w:rsidR="00223591" w:rsidRPr="00ED5B78">
              <w:rPr>
                <w:lang w:val="it-IT"/>
              </w:rPr>
              <w:t xml:space="preserve"> técnologia,</w:t>
            </w:r>
            <w:r w:rsidR="00ED5B78" w:rsidRPr="00ED5B78">
              <w:rPr>
                <w:lang w:val="it-IT"/>
              </w:rPr>
              <w:t xml:space="preserve"> muito curioso e</w:t>
            </w:r>
            <w:r w:rsidR="00ED5B78">
              <w:rPr>
                <w:lang w:val="it-IT"/>
              </w:rPr>
              <w:t xml:space="preserve"> </w:t>
            </w:r>
            <w:r w:rsidR="00ED5B78" w:rsidRPr="00ED5B78">
              <w:rPr>
                <w:b/>
                <w:bCs/>
                <w:u w:val="single"/>
                <w:lang w:val="it-IT"/>
              </w:rPr>
              <w:t>autodidata</w:t>
            </w:r>
            <w:r w:rsidR="00ED5B78">
              <w:rPr>
                <w:b/>
                <w:bCs/>
                <w:u w:val="single"/>
                <w:lang w:val="it-IT"/>
              </w:rPr>
              <w:t xml:space="preserve">. </w:t>
            </w:r>
            <w:r w:rsidR="00ED5B78">
              <w:rPr>
                <w:lang w:val="it-IT"/>
              </w:rPr>
              <w:t xml:space="preserve"> </w:t>
            </w:r>
          </w:p>
          <w:p w14:paraId="07C0F231" w14:textId="1248D826" w:rsidR="00ED5B78" w:rsidRPr="00ED5B78" w:rsidRDefault="00ED5B78" w:rsidP="000F5F5C">
            <w:pPr>
              <w:pStyle w:val="SobreMim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Cursos online,me fizeram adquirir uma </w:t>
            </w:r>
            <w:r w:rsidRPr="00ED5B78">
              <w:rPr>
                <w:b/>
                <w:bCs/>
                <w:u w:val="single"/>
                <w:lang w:val="it-IT"/>
              </w:rPr>
              <w:t>facilidade na resolução de problemas</w:t>
            </w:r>
            <w:r>
              <w:rPr>
                <w:lang w:val="it-IT"/>
              </w:rPr>
              <w:t xml:space="preserve">. </w:t>
            </w:r>
          </w:p>
          <w:p w14:paraId="77A14B42" w14:textId="65DA6E28" w:rsidR="00A223E7" w:rsidRPr="000F5F5C" w:rsidRDefault="00ED5B78" w:rsidP="000F5F5C">
            <w:pPr>
              <w:pStyle w:val="SobreMim"/>
              <w:jc w:val="left"/>
              <w:rPr>
                <w:b/>
                <w:bCs/>
                <w:lang w:val="it-IT"/>
              </w:rPr>
            </w:pPr>
            <w:r w:rsidRPr="00ED5B78">
              <w:rPr>
                <w:lang w:val="it-IT"/>
              </w:rPr>
              <w:t xml:space="preserve"> </w:t>
            </w:r>
          </w:p>
        </w:tc>
        <w:tc>
          <w:tcPr>
            <w:tcW w:w="639" w:type="dxa"/>
            <w:vMerge/>
          </w:tcPr>
          <w:p w14:paraId="01D12A3A" w14:textId="77777777" w:rsidR="00A223E7" w:rsidRPr="008A171A" w:rsidRDefault="00A223E7" w:rsidP="00A223E7">
            <w:pPr>
              <w:pStyle w:val="SobreMim"/>
              <w:rPr>
                <w:lang w:val="it-IT"/>
              </w:rPr>
            </w:pPr>
          </w:p>
        </w:tc>
        <w:tc>
          <w:tcPr>
            <w:tcW w:w="7082" w:type="dxa"/>
            <w:vMerge/>
          </w:tcPr>
          <w:p w14:paraId="504DA14D" w14:textId="77777777" w:rsidR="00A223E7" w:rsidRPr="008A171A" w:rsidRDefault="00A223E7" w:rsidP="00A223E7">
            <w:pPr>
              <w:pStyle w:val="SobreMim"/>
              <w:rPr>
                <w:lang w:val="it-IT"/>
              </w:rPr>
            </w:pPr>
          </w:p>
        </w:tc>
      </w:tr>
      <w:tr w:rsidR="00A223E7" w:rsidRPr="004A28EA" w14:paraId="3E8E3C1E" w14:textId="77777777" w:rsidTr="00A223E7">
        <w:trPr>
          <w:trHeight w:val="540"/>
        </w:trPr>
        <w:tc>
          <w:tcPr>
            <w:tcW w:w="308" w:type="dxa"/>
          </w:tcPr>
          <w:p w14:paraId="0DF4CF75" w14:textId="77777777" w:rsidR="00A223E7" w:rsidRPr="008A171A" w:rsidRDefault="00A223E7" w:rsidP="00A223E7">
            <w:pPr>
              <w:pStyle w:val="Heading4"/>
              <w:rPr>
                <w:lang w:val="it-IT"/>
              </w:rPr>
            </w:pPr>
          </w:p>
        </w:tc>
        <w:tc>
          <w:tcPr>
            <w:tcW w:w="2750" w:type="dxa"/>
            <w:gridSpan w:val="4"/>
            <w:tcBorders>
              <w:bottom w:val="single" w:sz="4" w:space="0" w:color="FFFFFF" w:themeColor="background1"/>
            </w:tcBorders>
          </w:tcPr>
          <w:p w14:paraId="03C76671" w14:textId="77777777" w:rsidR="00223591" w:rsidRDefault="00223591" w:rsidP="00A223E7">
            <w:pPr>
              <w:pStyle w:val="Heading4"/>
            </w:pPr>
          </w:p>
          <w:p w14:paraId="13B1B39A" w14:textId="77777777" w:rsidR="00A223E7" w:rsidRDefault="005A6F39" w:rsidP="005A6F39">
            <w:pPr>
              <w:pStyle w:val="Heading4"/>
              <w:jc w:val="left"/>
            </w:pPr>
            <w:r>
              <w:t xml:space="preserve">    </w:t>
            </w:r>
            <w:sdt>
              <w:sdtPr>
                <w:id w:val="1050265814"/>
                <w:placeholder>
                  <w:docPart w:val="F0A8782252424DF6AF5DD0E0E18F9A9E"/>
                </w:placeholder>
                <w:temporary/>
                <w:showingPlcHdr/>
                <w15:appearance w15:val="hidden"/>
              </w:sdtPr>
              <w:sdtEndPr/>
              <w:sdtContent>
                <w:r w:rsidR="00A223E7">
                  <w:rPr>
                    <w:lang w:val="pt-BR" w:bidi="pt-BR"/>
                  </w:rPr>
                  <w:t>C O N T A T O</w:t>
                </w:r>
              </w:sdtContent>
            </w:sdt>
          </w:p>
        </w:tc>
        <w:tc>
          <w:tcPr>
            <w:tcW w:w="263" w:type="dxa"/>
          </w:tcPr>
          <w:p w14:paraId="2343D76A" w14:textId="77777777" w:rsidR="00A223E7" w:rsidRDefault="00A223E7" w:rsidP="00A223E7">
            <w:pPr>
              <w:pStyle w:val="Heading4"/>
            </w:pPr>
          </w:p>
        </w:tc>
        <w:tc>
          <w:tcPr>
            <w:tcW w:w="639" w:type="dxa"/>
          </w:tcPr>
          <w:p w14:paraId="7CABC762" w14:textId="77777777" w:rsidR="00A223E7" w:rsidRDefault="00A223E7" w:rsidP="00A223E7">
            <w:pPr>
              <w:pStyle w:val="Heading4"/>
            </w:pPr>
          </w:p>
        </w:tc>
        <w:tc>
          <w:tcPr>
            <w:tcW w:w="7082" w:type="dxa"/>
            <w:vMerge/>
          </w:tcPr>
          <w:p w14:paraId="650CFE8C" w14:textId="77777777" w:rsidR="00A223E7" w:rsidRDefault="00A223E7" w:rsidP="00A223E7">
            <w:pPr>
              <w:pStyle w:val="Title"/>
            </w:pPr>
          </w:p>
        </w:tc>
      </w:tr>
      <w:tr w:rsidR="00A223E7" w:rsidRPr="004A28EA" w14:paraId="4B9F1AE2" w14:textId="77777777" w:rsidTr="00A223E7">
        <w:trPr>
          <w:trHeight w:val="620"/>
        </w:trPr>
        <w:tc>
          <w:tcPr>
            <w:tcW w:w="438" w:type="dxa"/>
            <w:gridSpan w:val="2"/>
            <w:vAlign w:val="center"/>
          </w:tcPr>
          <w:p w14:paraId="71A51D04" w14:textId="2DDFB7EF" w:rsidR="00A223E7" w:rsidRPr="0018179E" w:rsidRDefault="00A223E7" w:rsidP="00A223E7">
            <w:pPr>
              <w:rPr>
                <w:color w:val="FFFFFF" w:themeColor="background1"/>
              </w:rPr>
            </w:pPr>
            <w:r w:rsidRPr="0018179E">
              <w:rPr>
                <w:noProof/>
                <w:color w:val="FFFFFF" w:themeColor="background1"/>
                <w:lang w:val="pt-BR" w:bidi="pt-BR"/>
              </w:rPr>
              <w:drawing>
                <wp:inline distT="0" distB="0" distL="0" distR="0" wp14:anchorId="418FD631" wp14:editId="4618FEED">
                  <wp:extent cx="180975" cy="180975"/>
                  <wp:effectExtent l="0" t="0" r="9525" b="9525"/>
                  <wp:docPr id="1" name="Picture 3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3" w:type="dxa"/>
            <w:gridSpan w:val="4"/>
            <w:vAlign w:val="center"/>
          </w:tcPr>
          <w:p w14:paraId="665725A7" w14:textId="26E1E450" w:rsidR="00A223E7" w:rsidRPr="0018179E" w:rsidRDefault="003F3DAC" w:rsidP="00A223E7">
            <w:pPr>
              <w:pStyle w:val="Contato1"/>
              <w:rPr>
                <w:b/>
                <w:bCs/>
                <w:sz w:val="22"/>
                <w:szCs w:val="22"/>
              </w:rPr>
            </w:pPr>
            <w:hyperlink r:id="rId13" w:history="1">
              <w:r w:rsidR="00AB00D3" w:rsidRPr="002F53C8">
                <w:rPr>
                  <w:rStyle w:val="Hyperlink"/>
                  <w:b/>
                  <w:bCs/>
                  <w:color w:val="FFFFFF" w:themeColor="background1"/>
                  <w:sz w:val="22"/>
                  <w:szCs w:val="22"/>
                </w:rPr>
                <w:t>lucas.arifa100@gmail.com</w:t>
              </w:r>
            </w:hyperlink>
          </w:p>
        </w:tc>
        <w:tc>
          <w:tcPr>
            <w:tcW w:w="639" w:type="dxa"/>
            <w:vMerge w:val="restart"/>
          </w:tcPr>
          <w:p w14:paraId="384C539B" w14:textId="629C50D4" w:rsidR="00A223E7" w:rsidRDefault="00A223E7" w:rsidP="00A223E7">
            <w:r>
              <w:rPr>
                <w:lang w:val="pt-BR" w:bidi="pt-BR"/>
              </w:rPr>
              <w:t xml:space="preserve"> </w:t>
            </w:r>
          </w:p>
        </w:tc>
        <w:tc>
          <w:tcPr>
            <w:tcW w:w="7082" w:type="dxa"/>
            <w:vMerge/>
          </w:tcPr>
          <w:p w14:paraId="63303647" w14:textId="77777777" w:rsidR="00A223E7" w:rsidRDefault="00A223E7" w:rsidP="00A223E7">
            <w:pPr>
              <w:pStyle w:val="Title"/>
            </w:pPr>
          </w:p>
        </w:tc>
      </w:tr>
      <w:tr w:rsidR="00A223E7" w:rsidRPr="004A28EA" w14:paraId="4E10E4EB" w14:textId="77777777" w:rsidTr="00A223E7">
        <w:trPr>
          <w:trHeight w:val="540"/>
        </w:trPr>
        <w:tc>
          <w:tcPr>
            <w:tcW w:w="438" w:type="dxa"/>
            <w:gridSpan w:val="2"/>
            <w:vAlign w:val="center"/>
          </w:tcPr>
          <w:p w14:paraId="31D728D1" w14:textId="77777777" w:rsidR="00A223E7" w:rsidRPr="00B8453F" w:rsidRDefault="00A223E7" w:rsidP="00A223E7">
            <w:r w:rsidRPr="00B8453F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47F89DDE" wp14:editId="27CD2A56">
                      <wp:extent cx="114186" cy="211455"/>
                      <wp:effectExtent l="38100" t="38100" r="38735" b="36195"/>
                      <wp:docPr id="5" name="Elemento gráfico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orma Livre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orma livre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orma Livre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3DDAF" id="Elemento gráfico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">
                      <v:shape id="Forma Liv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orma liv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orma Liv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3" w:type="dxa"/>
            <w:gridSpan w:val="4"/>
            <w:vAlign w:val="center"/>
          </w:tcPr>
          <w:p w14:paraId="2645B62A" w14:textId="77777777" w:rsidR="00A223E7" w:rsidRPr="00C842F0" w:rsidRDefault="00A223E7" w:rsidP="00A223E7">
            <w:pPr>
              <w:pStyle w:val="Contato1"/>
              <w:rPr>
                <w:b/>
                <w:bCs/>
              </w:rPr>
            </w:pPr>
            <w:r w:rsidRPr="00C842F0">
              <w:rPr>
                <w:b/>
                <w:bCs/>
              </w:rPr>
              <w:t>(11) 93282-7745</w:t>
            </w:r>
          </w:p>
        </w:tc>
        <w:tc>
          <w:tcPr>
            <w:tcW w:w="639" w:type="dxa"/>
            <w:vMerge/>
          </w:tcPr>
          <w:p w14:paraId="5B6A33BC" w14:textId="77777777" w:rsidR="00A223E7" w:rsidRDefault="00A223E7" w:rsidP="00A223E7"/>
        </w:tc>
        <w:tc>
          <w:tcPr>
            <w:tcW w:w="7082" w:type="dxa"/>
            <w:vMerge/>
          </w:tcPr>
          <w:p w14:paraId="144FA245" w14:textId="77777777" w:rsidR="00A223E7" w:rsidRDefault="00A223E7" w:rsidP="00A223E7">
            <w:pPr>
              <w:pStyle w:val="Title"/>
            </w:pPr>
          </w:p>
        </w:tc>
      </w:tr>
      <w:tr w:rsidR="00A223E7" w:rsidRPr="004A28EA" w14:paraId="72DE9FDF" w14:textId="77777777" w:rsidTr="00A223E7">
        <w:trPr>
          <w:trHeight w:val="540"/>
        </w:trPr>
        <w:tc>
          <w:tcPr>
            <w:tcW w:w="438" w:type="dxa"/>
            <w:gridSpan w:val="2"/>
            <w:vAlign w:val="center"/>
          </w:tcPr>
          <w:p w14:paraId="792AD985" w14:textId="7793CF7F" w:rsidR="00A223E7" w:rsidRPr="00921D01" w:rsidRDefault="004A138E" w:rsidP="00A223E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</w:t>
            </w:r>
          </w:p>
        </w:tc>
        <w:tc>
          <w:tcPr>
            <w:tcW w:w="2883" w:type="dxa"/>
            <w:gridSpan w:val="4"/>
            <w:vAlign w:val="center"/>
          </w:tcPr>
          <w:p w14:paraId="110F5A82" w14:textId="41A7E23C" w:rsidR="004A138E" w:rsidRPr="00143D07" w:rsidRDefault="004A138E" w:rsidP="00921D01">
            <w:pPr>
              <w:pStyle w:val="Contato1"/>
              <w:rPr>
                <w:b/>
                <w:bCs/>
                <w:sz w:val="28"/>
                <w:szCs w:val="28"/>
              </w:rPr>
            </w:pPr>
            <w:r w:rsidRPr="004A138E">
              <w:t xml:space="preserve">    </w:t>
            </w:r>
            <w:r>
              <w:t xml:space="preserve">  </w:t>
            </w:r>
            <w:r w:rsidRPr="00143D07">
              <w:rPr>
                <w:b/>
                <w:bCs/>
                <w:sz w:val="28"/>
                <w:szCs w:val="28"/>
              </w:rPr>
              <w:t>PORTFOLIOS</w:t>
            </w:r>
          </w:p>
          <w:p w14:paraId="7BE7AE76" w14:textId="27C75517" w:rsidR="00921D01" w:rsidRPr="00CC09AA" w:rsidRDefault="004A138E" w:rsidP="00921D01">
            <w:pPr>
              <w:pStyle w:val="Contato1"/>
              <w:rPr>
                <w:u w:val="single"/>
              </w:rPr>
            </w:pPr>
            <w:r>
              <w:t xml:space="preserve">    </w:t>
            </w:r>
            <w:r w:rsidRPr="004A138E">
              <w:t xml:space="preserve">  </w:t>
            </w:r>
            <w:r>
              <w:t xml:space="preserve">   </w:t>
            </w:r>
            <w:hyperlink r:id="rId14" w:history="1">
              <w:r w:rsidR="00921D01" w:rsidRPr="00CC09AA">
                <w:rPr>
                  <w:rStyle w:val="Hyperlink"/>
                  <w:b/>
                  <w:bCs/>
                  <w:color w:val="FFFFFF" w:themeColor="background1"/>
                  <w:sz w:val="28"/>
                  <w:szCs w:val="28"/>
                </w:rPr>
                <w:t>Linkedin</w:t>
              </w:r>
            </w:hyperlink>
          </w:p>
        </w:tc>
        <w:tc>
          <w:tcPr>
            <w:tcW w:w="639" w:type="dxa"/>
            <w:vMerge/>
          </w:tcPr>
          <w:p w14:paraId="021CDB7C" w14:textId="77777777" w:rsidR="00A223E7" w:rsidRDefault="00A223E7" w:rsidP="00A223E7"/>
        </w:tc>
        <w:tc>
          <w:tcPr>
            <w:tcW w:w="7082" w:type="dxa"/>
            <w:vMerge/>
          </w:tcPr>
          <w:p w14:paraId="281CC5D7" w14:textId="77777777" w:rsidR="00A223E7" w:rsidRDefault="00A223E7" w:rsidP="00A223E7">
            <w:pPr>
              <w:pStyle w:val="Title"/>
            </w:pPr>
          </w:p>
        </w:tc>
      </w:tr>
      <w:tr w:rsidR="00A223E7" w:rsidRPr="004A28EA" w14:paraId="42201629" w14:textId="77777777" w:rsidTr="00A223E7">
        <w:trPr>
          <w:trHeight w:val="1584"/>
        </w:trPr>
        <w:tc>
          <w:tcPr>
            <w:tcW w:w="3321" w:type="dxa"/>
            <w:gridSpan w:val="6"/>
            <w:vAlign w:val="center"/>
          </w:tcPr>
          <w:p w14:paraId="30293486" w14:textId="4BEEB992" w:rsidR="0078676C" w:rsidRPr="00CC09AA" w:rsidRDefault="0078676C" w:rsidP="0078676C">
            <w:pPr>
              <w:pStyle w:val="Contato2"/>
              <w:jc w:val="left"/>
              <w:rPr>
                <w:u w:val="single"/>
              </w:rPr>
            </w:pPr>
            <w:r>
              <w:t xml:space="preserve"> </w:t>
            </w:r>
            <w:r w:rsidR="00921D01">
              <w:t xml:space="preserve">     </w:t>
            </w:r>
            <w:r w:rsidR="004A138E">
              <w:rPr>
                <w:b w:val="0"/>
                <w:bCs/>
              </w:rPr>
              <w:t xml:space="preserve">      </w:t>
            </w:r>
            <w:r w:rsidR="004A138E" w:rsidRPr="004A138E">
              <w:rPr>
                <w:b w:val="0"/>
                <w:bCs/>
              </w:rPr>
              <w:t xml:space="preserve"> </w:t>
            </w:r>
            <w:r w:rsidR="004A138E">
              <w:rPr>
                <w:b w:val="0"/>
                <w:bCs/>
              </w:rPr>
              <w:t xml:space="preserve">   </w:t>
            </w:r>
            <w:hyperlink r:id="rId15" w:history="1">
              <w:r w:rsidR="004A138E" w:rsidRPr="00CC09AA">
                <w:rPr>
                  <w:rStyle w:val="Hyperlink"/>
                  <w:color w:val="FFFFFF" w:themeColor="background1"/>
                  <w:sz w:val="28"/>
                  <w:szCs w:val="28"/>
                </w:rPr>
                <w:t>G</w:t>
              </w:r>
              <w:r w:rsidR="0018179E" w:rsidRPr="00CC09AA">
                <w:rPr>
                  <w:rStyle w:val="Hyperlink"/>
                  <w:color w:val="FFFFFF" w:themeColor="background1"/>
                  <w:sz w:val="28"/>
                  <w:szCs w:val="28"/>
                </w:rPr>
                <w:t>it</w:t>
              </w:r>
              <w:r w:rsidR="004A138E" w:rsidRPr="00CC09AA">
                <w:rPr>
                  <w:rStyle w:val="Hyperlink"/>
                  <w:color w:val="FFFFFF" w:themeColor="background1"/>
                  <w:sz w:val="28"/>
                  <w:szCs w:val="28"/>
                </w:rPr>
                <w:t>H</w:t>
              </w:r>
              <w:r w:rsidR="0018179E" w:rsidRPr="00CC09AA">
                <w:rPr>
                  <w:rStyle w:val="Hyperlink"/>
                  <w:color w:val="FFFFFF" w:themeColor="background1"/>
                  <w:sz w:val="28"/>
                  <w:szCs w:val="28"/>
                </w:rPr>
                <w:t>ub</w:t>
              </w:r>
            </w:hyperlink>
          </w:p>
          <w:p w14:paraId="07BAD17B" w14:textId="77777777" w:rsidR="0078676C" w:rsidRDefault="0078676C" w:rsidP="00A223E7">
            <w:pPr>
              <w:pStyle w:val="Contato2"/>
            </w:pPr>
          </w:p>
          <w:p w14:paraId="61A82BE4" w14:textId="54A44BD8" w:rsidR="00A223E7" w:rsidRPr="0018179E" w:rsidRDefault="00165303" w:rsidP="00A223E7">
            <w:pPr>
              <w:pStyle w:val="Contato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São Paulo</w:t>
            </w:r>
            <w:r w:rsidR="00A223E7" w:rsidRPr="0018179E">
              <w:rPr>
                <w:sz w:val="20"/>
                <w:szCs w:val="20"/>
              </w:rPr>
              <w:t>, SP</w:t>
            </w:r>
          </w:p>
          <w:p w14:paraId="0BA8A9AA" w14:textId="77777777" w:rsidR="00A223E7" w:rsidRDefault="00A223E7" w:rsidP="00A223E7">
            <w:pPr>
              <w:pStyle w:val="Contato2"/>
            </w:pPr>
            <w:r>
              <w:rPr>
                <w:noProof/>
                <w:lang w:val="pt-BR" w:bidi="pt-BR"/>
              </w:rPr>
              <w:drawing>
                <wp:inline distT="0" distB="0" distL="0" distR="0" wp14:anchorId="496390BF" wp14:editId="0BB4CEC6">
                  <wp:extent cx="343501" cy="343501"/>
                  <wp:effectExtent l="0" t="0" r="0" b="0"/>
                  <wp:docPr id="57" name="Elemento gráfico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" w:type="dxa"/>
            <w:vMerge/>
          </w:tcPr>
          <w:p w14:paraId="60819E72" w14:textId="77777777" w:rsidR="00A223E7" w:rsidRDefault="00A223E7" w:rsidP="00A223E7"/>
        </w:tc>
        <w:tc>
          <w:tcPr>
            <w:tcW w:w="7082" w:type="dxa"/>
            <w:vMerge/>
          </w:tcPr>
          <w:p w14:paraId="67A86463" w14:textId="77777777" w:rsidR="00A223E7" w:rsidRDefault="00A223E7" w:rsidP="00A223E7">
            <w:pPr>
              <w:pStyle w:val="Title"/>
            </w:pPr>
          </w:p>
        </w:tc>
      </w:tr>
      <w:tr w:rsidR="00A223E7" w:rsidRPr="004A28EA" w14:paraId="06AD6949" w14:textId="77777777" w:rsidTr="00A223E7">
        <w:trPr>
          <w:trHeight w:val="1008"/>
        </w:trPr>
        <w:tc>
          <w:tcPr>
            <w:tcW w:w="3321" w:type="dxa"/>
            <w:gridSpan w:val="6"/>
          </w:tcPr>
          <w:p w14:paraId="63FF07D2" w14:textId="77777777" w:rsidR="00A223E7" w:rsidRDefault="00A223E7" w:rsidP="00A223E7">
            <w:pPr>
              <w:rPr>
                <w:noProof/>
              </w:rPr>
            </w:pPr>
          </w:p>
        </w:tc>
        <w:tc>
          <w:tcPr>
            <w:tcW w:w="639" w:type="dxa"/>
            <w:vMerge/>
          </w:tcPr>
          <w:p w14:paraId="49DBF6D4" w14:textId="77777777" w:rsidR="00A223E7" w:rsidRDefault="00A223E7" w:rsidP="00A223E7"/>
        </w:tc>
        <w:tc>
          <w:tcPr>
            <w:tcW w:w="7082" w:type="dxa"/>
            <w:vMerge/>
          </w:tcPr>
          <w:p w14:paraId="1699004E" w14:textId="77777777" w:rsidR="00A223E7" w:rsidRDefault="00A223E7" w:rsidP="00A223E7">
            <w:pPr>
              <w:pStyle w:val="Title"/>
            </w:pPr>
          </w:p>
        </w:tc>
      </w:tr>
      <w:tr w:rsidR="00A223E7" w:rsidRPr="004A28EA" w14:paraId="67D592D5" w14:textId="77777777" w:rsidTr="00A223E7">
        <w:trPr>
          <w:trHeight w:val="585"/>
        </w:trPr>
        <w:tc>
          <w:tcPr>
            <w:tcW w:w="438" w:type="dxa"/>
            <w:gridSpan w:val="2"/>
          </w:tcPr>
          <w:p w14:paraId="45ACCACB" w14:textId="77777777" w:rsidR="00223591" w:rsidRPr="00223591" w:rsidRDefault="00223591" w:rsidP="00223591"/>
        </w:tc>
        <w:tc>
          <w:tcPr>
            <w:tcW w:w="2620" w:type="dxa"/>
            <w:gridSpan w:val="3"/>
            <w:tcBorders>
              <w:bottom w:val="single" w:sz="4" w:space="0" w:color="FFFFFF" w:themeColor="background1"/>
            </w:tcBorders>
          </w:tcPr>
          <w:p w14:paraId="10ECAD35" w14:textId="7D181316" w:rsidR="00A223E7" w:rsidRPr="00453A7B" w:rsidRDefault="00400EAC" w:rsidP="00A223E7">
            <w:pPr>
              <w:pStyle w:val="Heading4"/>
            </w:pPr>
            <w:r>
              <w:t>sOFT SKILLS</w:t>
            </w:r>
          </w:p>
        </w:tc>
        <w:tc>
          <w:tcPr>
            <w:tcW w:w="263" w:type="dxa"/>
          </w:tcPr>
          <w:p w14:paraId="62BD8D76" w14:textId="77777777" w:rsidR="00A223E7" w:rsidRPr="00453A7B" w:rsidRDefault="00A223E7" w:rsidP="00A223E7">
            <w:pPr>
              <w:pStyle w:val="Heading4"/>
            </w:pPr>
          </w:p>
        </w:tc>
        <w:tc>
          <w:tcPr>
            <w:tcW w:w="639" w:type="dxa"/>
            <w:vMerge/>
          </w:tcPr>
          <w:p w14:paraId="1CE8E573" w14:textId="77777777" w:rsidR="00A223E7" w:rsidRDefault="00A223E7" w:rsidP="00A223E7">
            <w:pPr>
              <w:pStyle w:val="Heading4"/>
            </w:pPr>
          </w:p>
        </w:tc>
        <w:tc>
          <w:tcPr>
            <w:tcW w:w="7082" w:type="dxa"/>
            <w:vMerge/>
          </w:tcPr>
          <w:p w14:paraId="2DB730BD" w14:textId="77777777" w:rsidR="00A223E7" w:rsidRDefault="00A223E7" w:rsidP="00A223E7">
            <w:pPr>
              <w:pStyle w:val="Title"/>
            </w:pPr>
          </w:p>
        </w:tc>
      </w:tr>
      <w:tr w:rsidR="00A223E7" w:rsidRPr="00124ED6" w14:paraId="50A40C99" w14:textId="77777777" w:rsidTr="00A223E7">
        <w:trPr>
          <w:trHeight w:val="170"/>
        </w:trPr>
        <w:tc>
          <w:tcPr>
            <w:tcW w:w="3321" w:type="dxa"/>
            <w:gridSpan w:val="6"/>
          </w:tcPr>
          <w:p w14:paraId="076EDCDC" w14:textId="77777777" w:rsidR="00223591" w:rsidRPr="00453A7B" w:rsidRDefault="00223591" w:rsidP="00A223E7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639" w:type="dxa"/>
            <w:vMerge/>
          </w:tcPr>
          <w:p w14:paraId="431B917A" w14:textId="77777777" w:rsidR="00A223E7" w:rsidRPr="00124ED6" w:rsidRDefault="00A223E7" w:rsidP="00A223E7">
            <w:pPr>
              <w:rPr>
                <w:lang w:val="it-IT"/>
              </w:rPr>
            </w:pPr>
          </w:p>
        </w:tc>
        <w:tc>
          <w:tcPr>
            <w:tcW w:w="7082" w:type="dxa"/>
            <w:vMerge/>
          </w:tcPr>
          <w:p w14:paraId="13A8DFF2" w14:textId="77777777" w:rsidR="00A223E7" w:rsidRPr="00124ED6" w:rsidRDefault="00A223E7" w:rsidP="00A223E7">
            <w:pPr>
              <w:pStyle w:val="Title"/>
              <w:rPr>
                <w:lang w:val="it-IT"/>
              </w:rPr>
            </w:pPr>
          </w:p>
        </w:tc>
      </w:tr>
      <w:tr w:rsidR="00A223E7" w:rsidRPr="00C62E97" w14:paraId="14C99D77" w14:textId="77777777" w:rsidTr="00A223E7">
        <w:trPr>
          <w:trHeight w:val="1107"/>
        </w:trPr>
        <w:tc>
          <w:tcPr>
            <w:tcW w:w="438" w:type="dxa"/>
            <w:gridSpan w:val="2"/>
          </w:tcPr>
          <w:p w14:paraId="40842093" w14:textId="1FA12436" w:rsidR="00A223E7" w:rsidRPr="00124ED6" w:rsidRDefault="00A223E7" w:rsidP="00400EAC">
            <w:pPr>
              <w:rPr>
                <w:noProof/>
                <w:lang w:val="it-IT"/>
              </w:rPr>
            </w:pPr>
          </w:p>
        </w:tc>
        <w:tc>
          <w:tcPr>
            <w:tcW w:w="2883" w:type="dxa"/>
            <w:gridSpan w:val="4"/>
          </w:tcPr>
          <w:p w14:paraId="36DB60D4" w14:textId="45E85485" w:rsidR="00A223E7" w:rsidRPr="00320421" w:rsidRDefault="00400EAC" w:rsidP="00400EAC">
            <w:pPr>
              <w:pStyle w:val="Contato1"/>
              <w:rPr>
                <w:b/>
                <w:bCs/>
              </w:rPr>
            </w:pPr>
            <w:r w:rsidRPr="00320421">
              <w:rPr>
                <w:b/>
                <w:bCs/>
              </w:rPr>
              <w:t>- AUTODIDATA</w:t>
            </w:r>
          </w:p>
          <w:p w14:paraId="3E15B5D9" w14:textId="665F1B54" w:rsidR="00A223E7" w:rsidRPr="00320421" w:rsidRDefault="00400EAC" w:rsidP="00400EAC">
            <w:pPr>
              <w:pStyle w:val="Heading6"/>
              <w:rPr>
                <w:b/>
                <w:bCs/>
                <w:i w:val="0"/>
                <w:iCs/>
              </w:rPr>
            </w:pPr>
            <w:r w:rsidRPr="00320421">
              <w:rPr>
                <w:b/>
                <w:bCs/>
                <w:i w:val="0"/>
                <w:iCs/>
              </w:rPr>
              <w:t>-</w:t>
            </w:r>
            <w:r w:rsidR="00320421" w:rsidRPr="00320421">
              <w:rPr>
                <w:b/>
                <w:bCs/>
                <w:i w:val="0"/>
                <w:iCs/>
              </w:rPr>
              <w:t xml:space="preserve"> INGLÊS </w:t>
            </w:r>
          </w:p>
          <w:p w14:paraId="55D65359" w14:textId="7AA687A0" w:rsidR="00320421" w:rsidRPr="00320421" w:rsidRDefault="00320421" w:rsidP="00320421">
            <w:pPr>
              <w:rPr>
                <w:b/>
                <w:bCs/>
                <w:color w:val="FFFFFF" w:themeColor="background1"/>
              </w:rPr>
            </w:pPr>
            <w:r w:rsidRPr="00320421">
              <w:rPr>
                <w:b/>
                <w:bCs/>
                <w:color w:val="FFFFFF" w:themeColor="background1"/>
              </w:rPr>
              <w:t>- ADAPAPTATIVO</w:t>
            </w:r>
          </w:p>
          <w:p w14:paraId="78341064" w14:textId="0ABA94DE" w:rsidR="00ED5B78" w:rsidRPr="00320421" w:rsidRDefault="00320421" w:rsidP="00320421">
            <w:pPr>
              <w:rPr>
                <w:b/>
                <w:bCs/>
                <w:color w:val="FFFFFF" w:themeColor="background1"/>
              </w:rPr>
            </w:pPr>
            <w:r w:rsidRPr="00320421">
              <w:rPr>
                <w:b/>
                <w:bCs/>
                <w:color w:val="FFFFFF" w:themeColor="background1"/>
              </w:rPr>
              <w:t>- PROATIVO</w:t>
            </w:r>
          </w:p>
          <w:p w14:paraId="7CD0FEA9" w14:textId="73D48D5C" w:rsidR="00320421" w:rsidRPr="00320421" w:rsidRDefault="00320421" w:rsidP="00320421"/>
          <w:p w14:paraId="61EE218B" w14:textId="77777777" w:rsidR="005A6F39" w:rsidRDefault="005A6F39" w:rsidP="00400EAC"/>
          <w:p w14:paraId="0789B7ED" w14:textId="77777777" w:rsidR="005A6F39" w:rsidRDefault="005A6F39" w:rsidP="00400EAC"/>
          <w:p w14:paraId="4961BE30" w14:textId="77777777" w:rsidR="005A6F39" w:rsidRDefault="005A6F39" w:rsidP="00400EAC"/>
          <w:p w14:paraId="45CA0F07" w14:textId="49675E77" w:rsidR="005A6F39" w:rsidRDefault="005A6F39" w:rsidP="00400EAC"/>
          <w:p w14:paraId="1D9FD3A6" w14:textId="7FEE8118" w:rsidR="00320421" w:rsidRDefault="00320421" w:rsidP="00400EAC"/>
          <w:p w14:paraId="61647004" w14:textId="652A2D08" w:rsidR="00320421" w:rsidRPr="00320421" w:rsidRDefault="00320421" w:rsidP="00320421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20421">
              <w:rPr>
                <w:b/>
                <w:bCs/>
                <w:color w:val="FFFFFF" w:themeColor="background1"/>
                <w:sz w:val="28"/>
                <w:szCs w:val="28"/>
              </w:rPr>
              <w:t>Ensino Médio</w:t>
            </w:r>
          </w:p>
          <w:p w14:paraId="45B38BF4" w14:textId="2BAF678C" w:rsidR="00320421" w:rsidRDefault="00320421" w:rsidP="00400EA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-</w:t>
            </w:r>
            <w:r w:rsidRPr="00320421">
              <w:rPr>
                <w:b/>
                <w:bCs/>
                <w:color w:val="FFFFFF" w:themeColor="background1"/>
              </w:rPr>
              <w:t>Concluído</w:t>
            </w:r>
            <w:r>
              <w:rPr>
                <w:b/>
                <w:bCs/>
                <w:color w:val="FFFFFF" w:themeColor="background1"/>
              </w:rPr>
              <w:t>;</w:t>
            </w:r>
          </w:p>
          <w:p w14:paraId="03243E6E" w14:textId="77777777" w:rsidR="00320421" w:rsidRDefault="00320421" w:rsidP="00400EAC">
            <w:pPr>
              <w:rPr>
                <w:b/>
                <w:bCs/>
                <w:color w:val="FFFFFF" w:themeColor="background1"/>
              </w:rPr>
            </w:pPr>
          </w:p>
          <w:p w14:paraId="50E408A5" w14:textId="77777777" w:rsidR="00320421" w:rsidRDefault="00320421" w:rsidP="00400EAC">
            <w:pPr>
              <w:rPr>
                <w:b/>
                <w:bCs/>
                <w:color w:val="FFFFFF" w:themeColor="background1"/>
              </w:rPr>
            </w:pPr>
          </w:p>
          <w:p w14:paraId="7BDB8461" w14:textId="140CFA1E" w:rsidR="00320421" w:rsidRPr="00320421" w:rsidRDefault="00320421" w:rsidP="00400EAC">
            <w:pPr>
              <w:rPr>
                <w:b/>
                <w:bCs/>
                <w:color w:val="FFFFFF" w:themeColor="background1"/>
              </w:rPr>
            </w:pPr>
            <w:r w:rsidRPr="00320421">
              <w:rPr>
                <w:b/>
                <w:bCs/>
                <w:color w:val="FFFFFF" w:themeColor="background1"/>
              </w:rPr>
              <w:t xml:space="preserve"> </w:t>
            </w:r>
          </w:p>
          <w:p w14:paraId="6B659BAC" w14:textId="34120C06" w:rsidR="00320421" w:rsidRDefault="00320421" w:rsidP="00400EAC"/>
          <w:p w14:paraId="33640371" w14:textId="77777777" w:rsidR="00320421" w:rsidRDefault="00320421" w:rsidP="00400EAC"/>
          <w:p w14:paraId="62F48135" w14:textId="75AB7A3F" w:rsidR="00320421" w:rsidRPr="00844000" w:rsidRDefault="00320421" w:rsidP="00400EAC"/>
          <w:p w14:paraId="73AF6657" w14:textId="77777777" w:rsidR="005A6F39" w:rsidRPr="005A6F39" w:rsidRDefault="005A6F39" w:rsidP="00400EAC"/>
        </w:tc>
        <w:tc>
          <w:tcPr>
            <w:tcW w:w="639" w:type="dxa"/>
            <w:vMerge/>
          </w:tcPr>
          <w:p w14:paraId="2AF61FE7" w14:textId="77777777" w:rsidR="00A223E7" w:rsidRPr="00C62E97" w:rsidRDefault="00A223E7" w:rsidP="00A223E7"/>
        </w:tc>
        <w:tc>
          <w:tcPr>
            <w:tcW w:w="7082" w:type="dxa"/>
            <w:vMerge/>
          </w:tcPr>
          <w:p w14:paraId="3F32A3FB" w14:textId="77777777" w:rsidR="00A223E7" w:rsidRPr="00C62E97" w:rsidRDefault="00A223E7" w:rsidP="00A223E7">
            <w:pPr>
              <w:pStyle w:val="Title"/>
            </w:pPr>
          </w:p>
        </w:tc>
      </w:tr>
    </w:tbl>
    <w:p w14:paraId="32B6B321" w14:textId="4E7DC124" w:rsidR="00871DB8" w:rsidRDefault="00871DB8"/>
    <w:sectPr w:rsidR="00871DB8" w:rsidSect="00014C4E">
      <w:pgSz w:w="11906" w:h="16838" w:code="9"/>
      <w:pgMar w:top="90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AB410" w14:textId="77777777" w:rsidR="003F3DAC" w:rsidRDefault="003F3DAC" w:rsidP="00AA35A8">
      <w:pPr>
        <w:spacing w:line="240" w:lineRule="auto"/>
      </w:pPr>
      <w:r>
        <w:separator/>
      </w:r>
    </w:p>
  </w:endnote>
  <w:endnote w:type="continuationSeparator" w:id="0">
    <w:p w14:paraId="1434B3E0" w14:textId="77777777" w:rsidR="003F3DAC" w:rsidRDefault="003F3DAC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FDDE3" w14:textId="77777777" w:rsidR="003F3DAC" w:rsidRDefault="003F3DAC" w:rsidP="00AA35A8">
      <w:pPr>
        <w:spacing w:line="240" w:lineRule="auto"/>
      </w:pPr>
      <w:r>
        <w:separator/>
      </w:r>
    </w:p>
  </w:footnote>
  <w:footnote w:type="continuationSeparator" w:id="0">
    <w:p w14:paraId="0719C901" w14:textId="77777777" w:rsidR="003F3DAC" w:rsidRDefault="003F3DAC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0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numPicBullet w:numPicBulletId="2">
    <w:pict>
      <v:shape id="_x0000_i103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" o:bullet="t">
        <v:imagedata r:id="rId3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198"/>
    <w:multiLevelType w:val="hybridMultilevel"/>
    <w:tmpl w:val="4FFA9968"/>
    <w:lvl w:ilvl="0" w:tplc="BA6670D0">
      <w:numFmt w:val="bullet"/>
      <w:lvlText w:val="-"/>
      <w:lvlJc w:val="left"/>
      <w:pPr>
        <w:ind w:left="720" w:hanging="360"/>
      </w:pPr>
      <w:rPr>
        <w:rFonts w:ascii="Century Gothic" w:eastAsia="Verdana" w:hAnsi="Century Gothic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B7F48"/>
    <w:multiLevelType w:val="hybridMultilevel"/>
    <w:tmpl w:val="2146BA88"/>
    <w:lvl w:ilvl="0" w:tplc="59C4057E">
      <w:numFmt w:val="bullet"/>
      <w:lvlText w:val="-"/>
      <w:lvlJc w:val="left"/>
      <w:pPr>
        <w:ind w:left="720" w:hanging="360"/>
      </w:pPr>
      <w:rPr>
        <w:rFonts w:ascii="Century Gothic" w:eastAsia="Verdana" w:hAnsi="Century Gothic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E0"/>
    <w:rsid w:val="00014C4E"/>
    <w:rsid w:val="00024C71"/>
    <w:rsid w:val="00033263"/>
    <w:rsid w:val="000334C1"/>
    <w:rsid w:val="000873F6"/>
    <w:rsid w:val="000B286F"/>
    <w:rsid w:val="000D134B"/>
    <w:rsid w:val="000F5F5C"/>
    <w:rsid w:val="00116768"/>
    <w:rsid w:val="00124ED6"/>
    <w:rsid w:val="00143D07"/>
    <w:rsid w:val="00165303"/>
    <w:rsid w:val="00167789"/>
    <w:rsid w:val="0018179E"/>
    <w:rsid w:val="00190098"/>
    <w:rsid w:val="00194704"/>
    <w:rsid w:val="001B160B"/>
    <w:rsid w:val="001C3831"/>
    <w:rsid w:val="00203213"/>
    <w:rsid w:val="00223591"/>
    <w:rsid w:val="002236D5"/>
    <w:rsid w:val="00243756"/>
    <w:rsid w:val="0027193E"/>
    <w:rsid w:val="00273AFC"/>
    <w:rsid w:val="00281FB2"/>
    <w:rsid w:val="002B0CE7"/>
    <w:rsid w:val="002B70E0"/>
    <w:rsid w:val="002C4E0C"/>
    <w:rsid w:val="002D07BA"/>
    <w:rsid w:val="002E7306"/>
    <w:rsid w:val="002F53C8"/>
    <w:rsid w:val="00320421"/>
    <w:rsid w:val="00331DCE"/>
    <w:rsid w:val="00345947"/>
    <w:rsid w:val="00352A17"/>
    <w:rsid w:val="003B4AEF"/>
    <w:rsid w:val="003C6D4E"/>
    <w:rsid w:val="003F3DAC"/>
    <w:rsid w:val="00400EAC"/>
    <w:rsid w:val="004010D4"/>
    <w:rsid w:val="00413D64"/>
    <w:rsid w:val="00415CF3"/>
    <w:rsid w:val="00446F75"/>
    <w:rsid w:val="00453A7B"/>
    <w:rsid w:val="004936B2"/>
    <w:rsid w:val="004A138E"/>
    <w:rsid w:val="004A28EA"/>
    <w:rsid w:val="004D6632"/>
    <w:rsid w:val="004E540D"/>
    <w:rsid w:val="005468F2"/>
    <w:rsid w:val="005A6F39"/>
    <w:rsid w:val="005E5A21"/>
    <w:rsid w:val="00615EA3"/>
    <w:rsid w:val="00680CE2"/>
    <w:rsid w:val="006A1E18"/>
    <w:rsid w:val="006C7F5A"/>
    <w:rsid w:val="00732690"/>
    <w:rsid w:val="00740587"/>
    <w:rsid w:val="00750B66"/>
    <w:rsid w:val="00765E54"/>
    <w:rsid w:val="0078676C"/>
    <w:rsid w:val="00791376"/>
    <w:rsid w:val="00826CB8"/>
    <w:rsid w:val="00831977"/>
    <w:rsid w:val="008416AA"/>
    <w:rsid w:val="00844000"/>
    <w:rsid w:val="00871DB8"/>
    <w:rsid w:val="0088530E"/>
    <w:rsid w:val="00887E05"/>
    <w:rsid w:val="008A171A"/>
    <w:rsid w:val="008C355E"/>
    <w:rsid w:val="008F180B"/>
    <w:rsid w:val="008F48B9"/>
    <w:rsid w:val="009049BC"/>
    <w:rsid w:val="00921D01"/>
    <w:rsid w:val="00977A09"/>
    <w:rsid w:val="009B1A85"/>
    <w:rsid w:val="009D646A"/>
    <w:rsid w:val="009F7E7C"/>
    <w:rsid w:val="00A00A2A"/>
    <w:rsid w:val="00A144AB"/>
    <w:rsid w:val="00A223E7"/>
    <w:rsid w:val="00A3487C"/>
    <w:rsid w:val="00A633B0"/>
    <w:rsid w:val="00A86C8B"/>
    <w:rsid w:val="00AA1166"/>
    <w:rsid w:val="00AA35A8"/>
    <w:rsid w:val="00AB00D3"/>
    <w:rsid w:val="00AE562D"/>
    <w:rsid w:val="00B33466"/>
    <w:rsid w:val="00B8453F"/>
    <w:rsid w:val="00B85473"/>
    <w:rsid w:val="00BB2873"/>
    <w:rsid w:val="00BD7452"/>
    <w:rsid w:val="00BE5968"/>
    <w:rsid w:val="00BF550C"/>
    <w:rsid w:val="00C104C7"/>
    <w:rsid w:val="00C161F6"/>
    <w:rsid w:val="00C41D81"/>
    <w:rsid w:val="00C62E97"/>
    <w:rsid w:val="00C842F0"/>
    <w:rsid w:val="00CB3E40"/>
    <w:rsid w:val="00CC09AA"/>
    <w:rsid w:val="00CE79E4"/>
    <w:rsid w:val="00CF22B3"/>
    <w:rsid w:val="00D319E3"/>
    <w:rsid w:val="00D42A7D"/>
    <w:rsid w:val="00D45FB1"/>
    <w:rsid w:val="00D81BC2"/>
    <w:rsid w:val="00D86385"/>
    <w:rsid w:val="00D95726"/>
    <w:rsid w:val="00DA0BEF"/>
    <w:rsid w:val="00DB472D"/>
    <w:rsid w:val="00DD35C7"/>
    <w:rsid w:val="00DE5F88"/>
    <w:rsid w:val="00DF2298"/>
    <w:rsid w:val="00E067BA"/>
    <w:rsid w:val="00EA782D"/>
    <w:rsid w:val="00EB74E8"/>
    <w:rsid w:val="00EC0F79"/>
    <w:rsid w:val="00ED5B78"/>
    <w:rsid w:val="00EE1006"/>
    <w:rsid w:val="00EE75DF"/>
    <w:rsid w:val="00F30552"/>
    <w:rsid w:val="00F46BDB"/>
    <w:rsid w:val="00F9147F"/>
    <w:rsid w:val="00FD61DE"/>
    <w:rsid w:val="00FD73C5"/>
    <w:rsid w:val="00FF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1B3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to1">
    <w:name w:val="Contato1"/>
    <w:basedOn w:val="Normal"/>
    <w:next w:val="Normal"/>
    <w:link w:val="CaracteresdoContato1"/>
    <w:uiPriority w:val="29"/>
    <w:qFormat/>
    <w:rsid w:val="00B8453F"/>
    <w:rPr>
      <w:color w:val="FFFFFF" w:themeColor="background1"/>
    </w:rPr>
  </w:style>
  <w:style w:type="paragraph" w:customStyle="1" w:styleId="Contato2">
    <w:name w:val="Contato2"/>
    <w:basedOn w:val="Normal"/>
    <w:next w:val="Normal"/>
    <w:link w:val="CaracteresdoContato2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aracteresdoContato1">
    <w:name w:val="Caracteres do Contato1"/>
    <w:basedOn w:val="DefaultParagraphFont"/>
    <w:link w:val="Contato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aracteresdoContato2">
    <w:name w:val="Caracteres do Contato2"/>
    <w:basedOn w:val="DefaultParagraphFont"/>
    <w:link w:val="Contato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SobreMim">
    <w:name w:val="SobreMim"/>
    <w:basedOn w:val="Normal"/>
    <w:next w:val="Normal"/>
    <w:link w:val="CaracteresSobreMim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CaracteresSobreMim">
    <w:name w:val="Caracteres SobreMim"/>
    <w:basedOn w:val="DefaultParagraphFont"/>
    <w:link w:val="SobreMim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2B70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9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3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lucas.arifa100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ursera.org/account/accomplishments/certificate/HHZLWVSBYT9F?utm_medium=certificate&amp;utm_source=link&amp;utm_campaign=copybutton_certificat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LucasArifa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r.linkedin.com/in/lucas-arifa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%20Arifa\AppData\Roaming\Microsoft\Templates\Curr&#237;culo%20contempor&#226;ne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A8782252424DF6AF5DD0E0E18F9A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AD2CD8-0028-44CD-B82F-88F67FE35EA6}"/>
      </w:docPartPr>
      <w:docPartBody>
        <w:p w:rsidR="00684C4B" w:rsidRDefault="00C73EE5" w:rsidP="00C73EE5">
          <w:pPr>
            <w:pStyle w:val="F0A8782252424DF6AF5DD0E0E18F9A9E"/>
          </w:pPr>
          <w:r>
            <w:rPr>
              <w:lang w:val="pt-BR" w:bidi="pt-BR"/>
            </w:rPr>
            <w:t>C O N T A T 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E5"/>
    <w:rsid w:val="000B03F5"/>
    <w:rsid w:val="00142403"/>
    <w:rsid w:val="00160AEB"/>
    <w:rsid w:val="003820D3"/>
    <w:rsid w:val="005F201F"/>
    <w:rsid w:val="005F20E3"/>
    <w:rsid w:val="00602A64"/>
    <w:rsid w:val="00684C4B"/>
    <w:rsid w:val="009109A6"/>
    <w:rsid w:val="00A95407"/>
    <w:rsid w:val="00AC15E1"/>
    <w:rsid w:val="00B700AF"/>
    <w:rsid w:val="00B85056"/>
    <w:rsid w:val="00C261C9"/>
    <w:rsid w:val="00C522C6"/>
    <w:rsid w:val="00C73EE5"/>
    <w:rsid w:val="00CA5814"/>
    <w:rsid w:val="00CE5B97"/>
    <w:rsid w:val="00D23A6F"/>
    <w:rsid w:val="00D24E53"/>
    <w:rsid w:val="00E42E2A"/>
    <w:rsid w:val="00F2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5FE169C63643BAB220242FCB615F08">
    <w:name w:val="E35FE169C63643BAB220242FCB615F08"/>
  </w:style>
  <w:style w:type="paragraph" w:customStyle="1" w:styleId="B571CB26BFF84E1B93CA41BC910F35C7">
    <w:name w:val="B571CB26BFF84E1B93CA41BC910F35C7"/>
  </w:style>
  <w:style w:type="paragraph" w:customStyle="1" w:styleId="357C029D8457452893AC7AB9C82E7D68">
    <w:name w:val="357C029D8457452893AC7AB9C82E7D68"/>
  </w:style>
  <w:style w:type="paragraph" w:customStyle="1" w:styleId="8D25D820A00247C195DE34EBE1C87A22">
    <w:name w:val="8D25D820A00247C195DE34EBE1C87A22"/>
  </w:style>
  <w:style w:type="paragraph" w:customStyle="1" w:styleId="0477D66DDEC54D15A7184DAC40F9BA6E">
    <w:name w:val="0477D66DDEC54D15A7184DAC40F9BA6E"/>
  </w:style>
  <w:style w:type="paragraph" w:customStyle="1" w:styleId="39DB50E3B81C4F34AEAA5EBA9C961943">
    <w:name w:val="39DB50E3B81C4F34AEAA5EBA9C961943"/>
  </w:style>
  <w:style w:type="paragraph" w:customStyle="1" w:styleId="1CC814B8BB4E4BCC9F289E98EE6C1F91">
    <w:name w:val="1CC814B8BB4E4BCC9F289E98EE6C1F91"/>
  </w:style>
  <w:style w:type="paragraph" w:customStyle="1" w:styleId="0627E14B1CB64491B43CCE085FE8BCF0">
    <w:name w:val="0627E14B1CB64491B43CCE085FE8BCF0"/>
  </w:style>
  <w:style w:type="paragraph" w:customStyle="1" w:styleId="4B432A5685334A6A9CE655D868646F63">
    <w:name w:val="4B432A5685334A6A9CE655D868646F63"/>
  </w:style>
  <w:style w:type="paragraph" w:customStyle="1" w:styleId="A6734CB1E45A47FDA60DCD852C53F6A0">
    <w:name w:val="A6734CB1E45A47FDA60DCD852C53F6A0"/>
  </w:style>
  <w:style w:type="paragraph" w:customStyle="1" w:styleId="E0A0C44B5E234AEB84B0089A1EDD5EDB">
    <w:name w:val="E0A0C44B5E234AEB84B0089A1EDD5EDB"/>
  </w:style>
  <w:style w:type="paragraph" w:customStyle="1" w:styleId="F95DE27E7F2546DA9B112190853E23C4">
    <w:name w:val="F95DE27E7F2546DA9B112190853E23C4"/>
  </w:style>
  <w:style w:type="paragraph" w:customStyle="1" w:styleId="A4A9FEF167D748CE819C8200DB089809">
    <w:name w:val="A4A9FEF167D748CE819C8200DB089809"/>
  </w:style>
  <w:style w:type="paragraph" w:customStyle="1" w:styleId="F783A02A34584B7C9CDAE8ACB30D49D3">
    <w:name w:val="F783A02A34584B7C9CDAE8ACB30D49D3"/>
  </w:style>
  <w:style w:type="paragraph" w:customStyle="1" w:styleId="9FF312EC7644496C80F34238B0FBCD63">
    <w:name w:val="9FF312EC7644496C80F34238B0FBCD63"/>
  </w:style>
  <w:style w:type="paragraph" w:customStyle="1" w:styleId="9099E34E1363411DBB079C03462FB371">
    <w:name w:val="9099E34E1363411DBB079C03462FB371"/>
  </w:style>
  <w:style w:type="paragraph" w:customStyle="1" w:styleId="B484CA504F6040DA97A0B2611C03DAA4">
    <w:name w:val="B484CA504F6040DA97A0B2611C03DAA4"/>
  </w:style>
  <w:style w:type="paragraph" w:customStyle="1" w:styleId="BF202D48AC7E4C33B3F2D2EABECD4F7E">
    <w:name w:val="BF202D48AC7E4C33B3F2D2EABECD4F7E"/>
  </w:style>
  <w:style w:type="paragraph" w:customStyle="1" w:styleId="A2977A313F4945B1A86434F726980166">
    <w:name w:val="A2977A313F4945B1A86434F726980166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  <w:lang w:val="pt-PT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  <w:lang w:val="pt-PT"/>
    </w:rPr>
  </w:style>
  <w:style w:type="paragraph" w:customStyle="1" w:styleId="629F119216C94B8096A490D3CE389B20">
    <w:name w:val="629F119216C94B8096A490D3CE389B20"/>
  </w:style>
  <w:style w:type="paragraph" w:customStyle="1" w:styleId="1AF46E40597647B494BDF4366957E0E4">
    <w:name w:val="1AF46E40597647B494BDF4366957E0E4"/>
  </w:style>
  <w:style w:type="paragraph" w:customStyle="1" w:styleId="4D25D2B1701E47CB8CD485336B56B1F9">
    <w:name w:val="4D25D2B1701E47CB8CD485336B56B1F9"/>
  </w:style>
  <w:style w:type="paragraph" w:customStyle="1" w:styleId="F8C7A0F230264EEC8146E9EF420FFC55">
    <w:name w:val="F8C7A0F230264EEC8146E9EF420FFC55"/>
  </w:style>
  <w:style w:type="paragraph" w:customStyle="1" w:styleId="BEE4A5831D294881AE2B59119C2A36E5">
    <w:name w:val="BEE4A5831D294881AE2B59119C2A36E5"/>
  </w:style>
  <w:style w:type="paragraph" w:customStyle="1" w:styleId="8CC6535D4B8A47E5A072826DD2C7EF25">
    <w:name w:val="8CC6535D4B8A47E5A072826DD2C7EF25"/>
  </w:style>
  <w:style w:type="paragraph" w:customStyle="1" w:styleId="2B756B98DDD2496B9115B997F56C3107">
    <w:name w:val="2B756B98DDD2496B9115B997F56C3107"/>
  </w:style>
  <w:style w:type="paragraph" w:customStyle="1" w:styleId="B334B71005F14A40A2F172B4045560E3">
    <w:name w:val="B334B71005F14A40A2F172B4045560E3"/>
  </w:style>
  <w:style w:type="paragraph" w:customStyle="1" w:styleId="5E2D981158C746BE9E6E5F1604662A45">
    <w:name w:val="5E2D981158C746BE9E6E5F1604662A45"/>
  </w:style>
  <w:style w:type="paragraph" w:customStyle="1" w:styleId="B4BFE9C87FC4447CA7E259DCE3225CF2">
    <w:name w:val="B4BFE9C87FC4447CA7E259DCE3225CF2"/>
  </w:style>
  <w:style w:type="paragraph" w:customStyle="1" w:styleId="A006FD4B4E82412FA36E46092CBC34FA">
    <w:name w:val="A006FD4B4E82412FA36E46092CBC34FA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  <w:lang w:val="pt-PT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  <w:lang w:val="pt-PT"/>
    </w:rPr>
  </w:style>
  <w:style w:type="paragraph" w:customStyle="1" w:styleId="AECDAD3B25254A20A7B102FBC85CBEEE">
    <w:name w:val="AECDAD3B25254A20A7B102FBC85CBEEE"/>
  </w:style>
  <w:style w:type="paragraph" w:customStyle="1" w:styleId="D9EBEA06C6CE4954BA44A3047AD3D003">
    <w:name w:val="D9EBEA06C6CE4954BA44A3047AD3D003"/>
  </w:style>
  <w:style w:type="paragraph" w:customStyle="1" w:styleId="CD8B66A9BC574E49A3D888D743B158E9">
    <w:name w:val="CD8B66A9BC574E49A3D888D743B158E9"/>
  </w:style>
  <w:style w:type="paragraph" w:customStyle="1" w:styleId="42098CBED639482ABFD003C93ADE2C50">
    <w:name w:val="42098CBED639482ABFD003C93ADE2C50"/>
  </w:style>
  <w:style w:type="paragraph" w:customStyle="1" w:styleId="AFF77F9436A54AF4976C10E8BD8132CB">
    <w:name w:val="AFF77F9436A54AF4976C10E8BD8132CB"/>
  </w:style>
  <w:style w:type="paragraph" w:customStyle="1" w:styleId="3F868A0128DA49A3BB925FE0DF579EC5">
    <w:name w:val="3F868A0128DA49A3BB925FE0DF579EC5"/>
  </w:style>
  <w:style w:type="paragraph" w:customStyle="1" w:styleId="5D1A83D0A64540559ABB5C9E93AE257F">
    <w:name w:val="5D1A83D0A64540559ABB5C9E93AE257F"/>
    <w:rsid w:val="00C73EE5"/>
  </w:style>
  <w:style w:type="paragraph" w:customStyle="1" w:styleId="DD507877E8C5467F8271D6F119A192AC">
    <w:name w:val="DD507877E8C5467F8271D6F119A192AC"/>
    <w:rsid w:val="00C73EE5"/>
  </w:style>
  <w:style w:type="paragraph" w:customStyle="1" w:styleId="3BAA483F137F4199B7E4D762C2F3C4D9">
    <w:name w:val="3BAA483F137F4199B7E4D762C2F3C4D9"/>
    <w:rsid w:val="00C73EE5"/>
  </w:style>
  <w:style w:type="paragraph" w:customStyle="1" w:styleId="F0A8782252424DF6AF5DD0E0E18F9A9E">
    <w:name w:val="F0A8782252424DF6AF5DD0E0E18F9A9E"/>
    <w:rsid w:val="00C73EE5"/>
  </w:style>
  <w:style w:type="paragraph" w:customStyle="1" w:styleId="0C43789561994446862DBB0EB3562277">
    <w:name w:val="0C43789561994446862DBB0EB3562277"/>
    <w:rsid w:val="00C73EE5"/>
  </w:style>
  <w:style w:type="paragraph" w:customStyle="1" w:styleId="8F8CC913BF3A4E69A4F12980F7854267">
    <w:name w:val="8F8CC913BF3A4E69A4F12980F7854267"/>
    <w:rsid w:val="00C73EE5"/>
  </w:style>
  <w:style w:type="paragraph" w:customStyle="1" w:styleId="72411156601D4A7E8932B02CC8C50560">
    <w:name w:val="72411156601D4A7E8932B02CC8C50560"/>
    <w:rsid w:val="00C73EE5"/>
  </w:style>
  <w:style w:type="paragraph" w:customStyle="1" w:styleId="896E4A0D2C2D42D7ADE640A6139BD080">
    <w:name w:val="896E4A0D2C2D42D7ADE640A6139BD080"/>
    <w:rsid w:val="00C73EE5"/>
  </w:style>
  <w:style w:type="paragraph" w:customStyle="1" w:styleId="AFCBA616FB6A4F39A79C5B844E00F53C">
    <w:name w:val="AFCBA616FB6A4F39A79C5B844E00F53C"/>
    <w:rsid w:val="00C73EE5"/>
  </w:style>
  <w:style w:type="paragraph" w:customStyle="1" w:styleId="CB519BCBE1244900BBD4499FCF5F056C">
    <w:name w:val="CB519BCBE1244900BBD4499FCF5F056C"/>
    <w:rsid w:val="00C73EE5"/>
  </w:style>
  <w:style w:type="paragraph" w:customStyle="1" w:styleId="5748088BB3374E5CA442ACEB66A47654">
    <w:name w:val="5748088BB3374E5CA442ACEB66A47654"/>
    <w:rsid w:val="00C73EE5"/>
  </w:style>
  <w:style w:type="paragraph" w:customStyle="1" w:styleId="FCEE493591604B22B082002CB42575F0">
    <w:name w:val="FCEE493591604B22B082002CB42575F0"/>
    <w:rsid w:val="00C73EE5"/>
  </w:style>
  <w:style w:type="paragraph" w:customStyle="1" w:styleId="342A9D3C22644D639A4F732D691EB213">
    <w:name w:val="342A9D3C22644D639A4F732D691EB213"/>
    <w:rsid w:val="00C73EE5"/>
  </w:style>
  <w:style w:type="paragraph" w:customStyle="1" w:styleId="45D3BBB0CD3C46B2820A887FFC2EF34B">
    <w:name w:val="45D3BBB0CD3C46B2820A887FFC2EF34B"/>
    <w:rsid w:val="00C73EE5"/>
  </w:style>
  <w:style w:type="paragraph" w:customStyle="1" w:styleId="219A62FFB1174722A46E611BC5D437FE">
    <w:name w:val="219A62FFB1174722A46E611BC5D437FE"/>
    <w:rsid w:val="00C73EE5"/>
  </w:style>
  <w:style w:type="paragraph" w:customStyle="1" w:styleId="B98826128A134EB1AD1A1C45CC7DD651">
    <w:name w:val="B98826128A134EB1AD1A1C45CC7DD651"/>
    <w:rsid w:val="00C73EE5"/>
  </w:style>
  <w:style w:type="paragraph" w:customStyle="1" w:styleId="59FE5EF27D594947B8C4036A810F591A">
    <w:name w:val="59FE5EF27D594947B8C4036A810F591A"/>
    <w:rsid w:val="00C73EE5"/>
  </w:style>
  <w:style w:type="paragraph" w:customStyle="1" w:styleId="6231A938F57544E49AD6DB766B37AE57">
    <w:name w:val="6231A938F57544E49AD6DB766B37AE57"/>
    <w:rsid w:val="00C73EE5"/>
  </w:style>
  <w:style w:type="paragraph" w:customStyle="1" w:styleId="1641908C41D245E9A91A6E7302D6B88A">
    <w:name w:val="1641908C41D245E9A91A6E7302D6B88A"/>
    <w:rsid w:val="00C73EE5"/>
  </w:style>
  <w:style w:type="paragraph" w:customStyle="1" w:styleId="D4D0EA2688C44EFBB9CB6BD2B1609C1D">
    <w:name w:val="D4D0EA2688C44EFBB9CB6BD2B1609C1D"/>
    <w:rsid w:val="00C73EE5"/>
  </w:style>
  <w:style w:type="paragraph" w:customStyle="1" w:styleId="C16F9407F6FE4573A34EAB2EE0336D6E">
    <w:name w:val="C16F9407F6FE4573A34EAB2EE0336D6E"/>
    <w:rsid w:val="00C73EE5"/>
  </w:style>
  <w:style w:type="paragraph" w:customStyle="1" w:styleId="916E963984324301A6D9A215D287BCF0">
    <w:name w:val="916E963984324301A6D9A215D287BCF0"/>
    <w:rsid w:val="00C73EE5"/>
  </w:style>
  <w:style w:type="paragraph" w:customStyle="1" w:styleId="06D98D522520452F82E2EC6F9B8FC095">
    <w:name w:val="06D98D522520452F82E2EC6F9B8FC095"/>
    <w:rsid w:val="005F20E3"/>
    <w:rPr>
      <w:lang w:val="pt-BR" w:eastAsia="pt-BR"/>
    </w:rPr>
  </w:style>
  <w:style w:type="paragraph" w:customStyle="1" w:styleId="5E742442223E42D6B7BD477B1E0A5AD7">
    <w:name w:val="5E742442223E42D6B7BD477B1E0A5AD7"/>
    <w:rsid w:val="005F20E3"/>
    <w:rPr>
      <w:lang w:val="pt-BR" w:eastAsia="pt-BR"/>
    </w:rPr>
  </w:style>
  <w:style w:type="paragraph" w:customStyle="1" w:styleId="97767D327D0B48F6A4C90BCED35C9993">
    <w:name w:val="97767D327D0B48F6A4C90BCED35C9993"/>
    <w:rsid w:val="005F20E3"/>
    <w:rPr>
      <w:lang w:val="pt-BR" w:eastAsia="pt-BR"/>
    </w:rPr>
  </w:style>
  <w:style w:type="paragraph" w:customStyle="1" w:styleId="3CB912AB62664D128E2CA67C66EA09CF">
    <w:name w:val="3CB912AB62664D128E2CA67C66EA09CF"/>
    <w:rsid w:val="005F20E3"/>
    <w:rPr>
      <w:lang w:val="pt-BR" w:eastAsia="pt-BR"/>
    </w:rPr>
  </w:style>
  <w:style w:type="paragraph" w:customStyle="1" w:styleId="897F0866400A4BD4B79DED3A21D4B4B8">
    <w:name w:val="897F0866400A4BD4B79DED3A21D4B4B8"/>
    <w:rsid w:val="00AC15E1"/>
    <w:rPr>
      <w:lang w:val="pt-BR" w:eastAsia="pt-BR"/>
    </w:rPr>
  </w:style>
  <w:style w:type="paragraph" w:customStyle="1" w:styleId="A8BA9C210FC043E887FCC3CEAE1C852C">
    <w:name w:val="A8BA9C210FC043E887FCC3CEAE1C852C"/>
    <w:rsid w:val="00AC15E1"/>
    <w:rPr>
      <w:lang w:val="pt-BR" w:eastAsia="pt-BR"/>
    </w:rPr>
  </w:style>
  <w:style w:type="paragraph" w:customStyle="1" w:styleId="AD62AF6350D44E6B9157EBC97F068111">
    <w:name w:val="AD62AF6350D44E6B9157EBC97F068111"/>
    <w:rsid w:val="00D23A6F"/>
    <w:rPr>
      <w:lang w:val="pt-BR" w:eastAsia="pt-B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48F838F-BBA1-4894-9885-883620260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contemporâneo.dotx</Template>
  <TotalTime>0</TotalTime>
  <Pages>2</Pages>
  <Words>308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2019-12-04T19:35:00Z</dcterms:created>
  <dcterms:modified xsi:type="dcterms:W3CDTF">2020-01-20T21:23:00Z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